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E2D0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2BE1F119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15EB1F8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7824DB7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904318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2DB392AF" wp14:editId="5D0EFC38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C8FE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E59BA4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134B3CF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486D773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2A824887" w14:textId="0943EE55" w:rsidR="00F06BB2" w:rsidRPr="006B315E" w:rsidRDefault="00427B1C" w:rsidP="00F06BB2">
      <w:pPr>
        <w:pStyle w:val="Naslovteze"/>
        <w:rPr>
          <w:lang w:val="sr-Cyrl-CS"/>
        </w:rPr>
      </w:pPr>
      <w:r>
        <w:rPr>
          <w:lang w:val="sr-Cyrl-RS"/>
        </w:rPr>
        <w:t>Детекција значајних тачака на лицу уз помоћ алгоритама машинског учења</w:t>
      </w:r>
    </w:p>
    <w:p w14:paraId="63251F95" w14:textId="34859A8C" w:rsidR="00F06BB2" w:rsidRPr="006B315E" w:rsidRDefault="00427B1C" w:rsidP="00AE0461">
      <w:pPr>
        <w:pStyle w:val="Podnaslovteze"/>
        <w:rPr>
          <w:lang w:val="sr-Cyrl-CS"/>
        </w:rPr>
      </w:pPr>
      <w:r>
        <w:rPr>
          <w:lang w:val="sr-Cyrl-CS"/>
        </w:rPr>
        <w:t>Софтверско инжењерство великих база података</w:t>
      </w:r>
    </w:p>
    <w:p w14:paraId="22398E58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1A2F7CBC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2EF719D0" w14:textId="77777777" w:rsidR="00AE0461" w:rsidRPr="0013592C" w:rsidRDefault="00AE0461" w:rsidP="00F06BB2">
      <w:pPr>
        <w:pStyle w:val="Osnovnitekst"/>
        <w:rPr>
          <w:lang w:val="en-US"/>
        </w:rPr>
      </w:pPr>
    </w:p>
    <w:p w14:paraId="58A61DEC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0683C39C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60"/>
        <w:gridCol w:w="3878"/>
      </w:tblGrid>
      <w:tr w:rsidR="00A3069A" w:rsidRPr="006B315E" w14:paraId="4E4E52F6" w14:textId="77777777" w:rsidTr="00655E86">
        <w:tc>
          <w:tcPr>
            <w:tcW w:w="5760" w:type="dxa"/>
            <w:vAlign w:val="center"/>
          </w:tcPr>
          <w:p w14:paraId="07F3F125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878" w:type="dxa"/>
            <w:vAlign w:val="center"/>
          </w:tcPr>
          <w:p w14:paraId="3476D822" w14:textId="67FF98E6" w:rsidR="00A3069A" w:rsidRPr="006B315E" w:rsidRDefault="00427B1C" w:rsidP="00AE0461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Студент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74A577B2" w14:textId="77777777" w:rsidTr="00655E86">
        <w:trPr>
          <w:trHeight w:val="491"/>
        </w:trPr>
        <w:tc>
          <w:tcPr>
            <w:tcW w:w="5760" w:type="dxa"/>
            <w:vAlign w:val="center"/>
          </w:tcPr>
          <w:p w14:paraId="284B5443" w14:textId="34333340" w:rsidR="00E35ACC" w:rsidRDefault="00E35AC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RS"/>
              </w:rPr>
              <w:t>д</w:t>
            </w:r>
            <w:r w:rsidR="006412E1" w:rsidRPr="006B315E">
              <w:rPr>
                <w:lang w:val="sr-Cyrl-CS"/>
              </w:rPr>
              <w:t>р</w:t>
            </w:r>
            <w:r w:rsidR="00196C7A" w:rsidRPr="006B315E">
              <w:rPr>
                <w:lang w:val="sr-Cyrl-CS"/>
              </w:rPr>
              <w:t xml:space="preserve"> </w:t>
            </w:r>
            <w:r w:rsidR="00427B1C">
              <w:rPr>
                <w:lang w:val="sr-Cyrl-CS"/>
              </w:rPr>
              <w:t>Мирослав Бојовић</w:t>
            </w:r>
            <w:r w:rsidR="00132C6A">
              <w:rPr>
                <w:lang w:val="sr-Cyrl-CS"/>
              </w:rPr>
              <w:t xml:space="preserve"> </w:t>
            </w:r>
          </w:p>
          <w:p w14:paraId="2DD19391" w14:textId="761F920F" w:rsidR="00A3069A" w:rsidRPr="006B315E" w:rsidRDefault="00427B1C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Стефан Тубић</w:t>
            </w:r>
          </w:p>
        </w:tc>
        <w:tc>
          <w:tcPr>
            <w:tcW w:w="3878" w:type="dxa"/>
            <w:vAlign w:val="center"/>
          </w:tcPr>
          <w:p w14:paraId="405D8CD0" w14:textId="77777777" w:rsidR="00E35ACC" w:rsidRDefault="00D727EE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Матија Додовић</w:t>
            </w:r>
            <w:r w:rsidR="00E81693">
              <w:rPr>
                <w:lang w:val="sr-Cyrl-CS"/>
              </w:rPr>
              <w:t>,</w:t>
            </w:r>
            <w:r w:rsidR="00196C7A" w:rsidRPr="006B315E">
              <w:rPr>
                <w:lang w:val="sr-Cyrl-CS"/>
              </w:rPr>
              <w:t xml:space="preserve"> </w:t>
            </w:r>
          </w:p>
          <w:p w14:paraId="5C16E03D" w14:textId="0C0E7B49" w:rsidR="00A3069A" w:rsidRPr="00427B1C" w:rsidRDefault="00E81693" w:rsidP="00132C6A">
            <w:pPr>
              <w:pStyle w:val="Naslovnakandidatimentor"/>
              <w:rPr>
                <w:lang w:val="sr-Cyrl-RS"/>
              </w:rPr>
            </w:pPr>
            <w:r>
              <w:rPr>
                <w:lang w:val="sr-Cyrl-CS"/>
              </w:rPr>
              <w:t>20</w:t>
            </w:r>
            <w:r w:rsidR="00427B1C">
              <w:rPr>
                <w:lang w:val="sr-Cyrl-CS"/>
              </w:rPr>
              <w:t>22</w:t>
            </w:r>
            <w:r>
              <w:rPr>
                <w:lang w:val="en-GB"/>
              </w:rPr>
              <w:t>/</w:t>
            </w:r>
            <w:r w:rsidR="00427B1C">
              <w:rPr>
                <w:lang w:val="sr-Cyrl-RS"/>
              </w:rPr>
              <w:t>3053</w:t>
            </w:r>
          </w:p>
        </w:tc>
      </w:tr>
    </w:tbl>
    <w:p w14:paraId="0AEDEB51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693B72" w14:textId="77777777" w:rsidR="00F06BB2" w:rsidRDefault="00F06BB2" w:rsidP="00F06BB2">
      <w:pPr>
        <w:pStyle w:val="Osnovnitekst"/>
        <w:rPr>
          <w:lang w:val="sr-Cyrl-CS"/>
        </w:rPr>
      </w:pPr>
    </w:p>
    <w:p w14:paraId="341A6705" w14:textId="77777777" w:rsidR="00132C6A" w:rsidRPr="006B315E" w:rsidRDefault="00132C6A" w:rsidP="00F06BB2">
      <w:pPr>
        <w:pStyle w:val="Osnovnitekst"/>
        <w:rPr>
          <w:lang w:val="sr-Cyrl-CS"/>
        </w:rPr>
      </w:pPr>
    </w:p>
    <w:p w14:paraId="73EF0627" w14:textId="2D8FB052" w:rsidR="00F06BB2" w:rsidRPr="006B315E" w:rsidRDefault="006412E1" w:rsidP="00AE0461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427B1C">
        <w:rPr>
          <w:lang w:val="sr-Cyrl-RS"/>
        </w:rPr>
        <w:t xml:space="preserve">јануар </w:t>
      </w:r>
      <w:r w:rsidR="00A3069A" w:rsidRPr="006B315E">
        <w:rPr>
          <w:lang w:val="sr-Cyrl-CS"/>
        </w:rPr>
        <w:t>20</w:t>
      </w:r>
      <w:r w:rsidR="00E81693">
        <w:rPr>
          <w:lang w:val="sr-Cyrl-CS"/>
        </w:rPr>
        <w:t>2</w:t>
      </w:r>
      <w:r w:rsidR="00427B1C">
        <w:rPr>
          <w:lang w:val="sr-Cyrl-CS"/>
        </w:rPr>
        <w:t>3</w:t>
      </w:r>
      <w:r w:rsidR="00A3069A" w:rsidRPr="006B315E">
        <w:rPr>
          <w:lang w:val="sr-Cyrl-CS"/>
        </w:rPr>
        <w:t>.</w:t>
      </w:r>
    </w:p>
    <w:p w14:paraId="33CBF01E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12"/>
          <w:footerReference w:type="default" r:id="rId13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31C782BF" w14:textId="77777777" w:rsidR="00F06BB2" w:rsidRPr="006B315E" w:rsidRDefault="006412E1" w:rsidP="00F06BB2">
      <w:pPr>
        <w:pStyle w:val="SadrajLiteratura"/>
        <w:rPr>
          <w:lang w:val="sr-Cyrl-CS"/>
        </w:rPr>
      </w:pPr>
      <w:bookmarkStart w:id="0" w:name="_Toc111709988"/>
      <w:r w:rsidRPr="006B315E">
        <w:rPr>
          <w:lang w:val="sr-Cyrl-CS"/>
        </w:rPr>
        <w:lastRenderedPageBreak/>
        <w:t>Садржај</w:t>
      </w:r>
      <w:bookmarkEnd w:id="0"/>
    </w:p>
    <w:p w14:paraId="5A604132" w14:textId="28AACBCF" w:rsidR="00952A03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111709988" w:history="1">
        <w:r w:rsidR="00952A03" w:rsidRPr="00862F86">
          <w:rPr>
            <w:rStyle w:val="Hyperlink"/>
            <w:noProof/>
            <w:lang w:val="sr-Cyrl-CS"/>
          </w:rPr>
          <w:t>Садржај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i</w:t>
        </w:r>
        <w:r w:rsidR="00952A03">
          <w:rPr>
            <w:noProof/>
            <w:webHidden/>
          </w:rPr>
          <w:fldChar w:fldCharType="end"/>
        </w:r>
      </w:hyperlink>
    </w:p>
    <w:p w14:paraId="39B213F3" w14:textId="676C86F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89" w:history="1">
        <w:r w:rsidR="00952A03" w:rsidRPr="00862F86">
          <w:rPr>
            <w:rStyle w:val="Hyperlink"/>
            <w:noProof/>
            <w:lang w:val="sr-Cyrl-CS"/>
          </w:rPr>
          <w:t>1.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CS"/>
          </w:rPr>
          <w:t>Увод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_Toc111709989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</w:t>
        </w:r>
        <w:r w:rsidR="00952A03">
          <w:rPr>
            <w:noProof/>
            <w:webHidden/>
          </w:rPr>
          <w:fldChar w:fldCharType="end"/>
        </w:r>
      </w:hyperlink>
    </w:p>
    <w:p w14:paraId="7FB4239F" w14:textId="36D40548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0" w:history="1">
        <w:r w:rsidR="00952A03" w:rsidRPr="00862F86">
          <w:rPr>
            <w:rStyle w:val="Hyperlink"/>
            <w:noProof/>
            <w:lang w:val="sr-Cyrl-CS"/>
          </w:rPr>
          <w:t>2.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Опис модела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3CC77C81" w14:textId="41472D49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1" w:history="1">
        <w:r w:rsidR="00952A03" w:rsidRPr="00862F86">
          <w:rPr>
            <w:rStyle w:val="Hyperlink"/>
            <w:noProof/>
            <w:lang w:val="sr-Cyrl-CS"/>
          </w:rPr>
          <w:t>2.1.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4</w:t>
        </w:r>
        <w:r w:rsidR="00952A03">
          <w:rPr>
            <w:noProof/>
            <w:webHidden/>
          </w:rPr>
          <w:fldChar w:fldCharType="end"/>
        </w:r>
      </w:hyperlink>
    </w:p>
    <w:p w14:paraId="4C003083" w14:textId="5D09B8BF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2" w:history="1">
        <w:r w:rsidR="00952A03" w:rsidRPr="00862F86">
          <w:rPr>
            <w:rStyle w:val="Hyperlink"/>
            <w:noProof/>
            <w:lang w:val="sr-Cyrl-CS"/>
          </w:rPr>
          <w:t>2.2.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Комплетно денормализована шема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6</w:t>
        </w:r>
        <w:r w:rsidR="00952A03">
          <w:rPr>
            <w:noProof/>
            <w:webHidden/>
          </w:rPr>
          <w:fldChar w:fldCharType="end"/>
        </w:r>
      </w:hyperlink>
    </w:p>
    <w:p w14:paraId="3E51EEA7" w14:textId="22343424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3" w:history="1">
        <w:r w:rsidR="00952A03" w:rsidRPr="00862F86">
          <w:rPr>
            <w:rStyle w:val="Hyperlink"/>
            <w:noProof/>
            <w:lang w:val="sr-Cyrl-CS"/>
          </w:rPr>
          <w:t>2.3.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Парцијално денормализована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8</w:t>
        </w:r>
        <w:r w:rsidR="00952A03">
          <w:rPr>
            <w:noProof/>
            <w:webHidden/>
          </w:rPr>
          <w:fldChar w:fldCharType="end"/>
        </w:r>
      </w:hyperlink>
    </w:p>
    <w:p w14:paraId="683D4712" w14:textId="55547AD7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4" w:history="1">
        <w:r w:rsidR="00952A03" w:rsidRPr="00862F86">
          <w:rPr>
            <w:rStyle w:val="Hyperlink"/>
            <w:noProof/>
            <w:lang w:val="sr-Cyrl-CS"/>
          </w:rPr>
          <w:t>3.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Анализа перформанси </w:t>
        </w:r>
        <w:r w:rsidR="00952A03" w:rsidRPr="00862F86">
          <w:rPr>
            <w:rStyle w:val="Hyperlink"/>
            <w:noProof/>
            <w:lang w:val="en-US"/>
          </w:rPr>
          <w:t xml:space="preserve">NT, FDT </w:t>
        </w:r>
        <w:r w:rsidR="00952A03" w:rsidRPr="00862F86">
          <w:rPr>
            <w:rStyle w:val="Hyperlink"/>
            <w:noProof/>
            <w:lang w:val="sr-Cyrl-RS"/>
          </w:rPr>
          <w:t xml:space="preserve">и </w:t>
        </w:r>
        <w:r w:rsidR="00952A03" w:rsidRPr="00862F86">
          <w:rPr>
            <w:rStyle w:val="Hyperlink"/>
            <w:noProof/>
            <w:lang w:val="en-US"/>
          </w:rPr>
          <w:t>PDT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11</w:t>
        </w:r>
        <w:r w:rsidR="00952A03">
          <w:rPr>
            <w:noProof/>
            <w:webHidden/>
          </w:rPr>
          <w:fldChar w:fldCharType="end"/>
        </w:r>
      </w:hyperlink>
    </w:p>
    <w:p w14:paraId="11DC658B" w14:textId="0D11DCE2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5" w:history="1">
        <w:r w:rsidR="00952A03" w:rsidRPr="00862F86">
          <w:rPr>
            <w:rStyle w:val="Hyperlink"/>
            <w:noProof/>
            <w:lang w:val="sr-Cyrl-CS"/>
          </w:rPr>
          <w:t>3.1.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Анализа расподела трансакција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4F303D78" w14:textId="7E07C5C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6" w:history="1">
        <w:r w:rsidR="00952A03" w:rsidRPr="00862F86">
          <w:rPr>
            <w:rStyle w:val="Hyperlink"/>
            <w:noProof/>
            <w:lang w:val="sr-Cyrl-RS"/>
          </w:rPr>
          <w:t>3.2.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Основна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08B2F25F" w14:textId="7BCA5171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7" w:history="1">
        <w:r w:rsidR="00952A03" w:rsidRPr="00862F86">
          <w:rPr>
            <w:rStyle w:val="Hyperlink"/>
            <w:noProof/>
            <w:lang w:val="sr-Cyrl-RS"/>
          </w:rPr>
          <w:t>3.3.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 xml:space="preserve">Додатна анализа над </w:t>
        </w:r>
        <w:r w:rsidR="00952A03" w:rsidRPr="00862F86">
          <w:rPr>
            <w:rStyle w:val="Hyperlink"/>
            <w:noProof/>
            <w:lang w:val="en-US"/>
          </w:rPr>
          <w:t>MySQL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15</w:t>
        </w:r>
        <w:r w:rsidR="00952A03">
          <w:rPr>
            <w:noProof/>
            <w:webHidden/>
          </w:rPr>
          <w:fldChar w:fldCharType="end"/>
        </w:r>
      </w:hyperlink>
    </w:p>
    <w:p w14:paraId="5408EED1" w14:textId="66280F26" w:rsidR="00952A03" w:rsidRDefault="0000000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111709998" w:history="1">
        <w:r w:rsidR="00952A03" w:rsidRPr="00862F86">
          <w:rPr>
            <w:rStyle w:val="Hyperlink"/>
            <w:noProof/>
            <w:lang w:val="sr-Cyrl-RS"/>
          </w:rPr>
          <w:t>3.4.</w:t>
        </w:r>
        <w:r w:rsidR="00952A0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en-US"/>
          </w:rPr>
          <w:t>A</w:t>
        </w:r>
        <w:r w:rsidR="00952A03" w:rsidRPr="00862F86">
          <w:rPr>
            <w:rStyle w:val="Hyperlink"/>
            <w:noProof/>
            <w:lang w:val="sr-Cyrl-RS"/>
          </w:rPr>
          <w:t xml:space="preserve">нализа над </w:t>
        </w:r>
        <w:r w:rsidR="00952A03" w:rsidRPr="00862F86">
          <w:rPr>
            <w:rStyle w:val="Hyperlink"/>
            <w:noProof/>
            <w:lang w:val="en-US"/>
          </w:rPr>
          <w:t>SQL Server</w:t>
        </w:r>
        <w:r w:rsidR="00952A03" w:rsidRPr="00862F86">
          <w:rPr>
            <w:rStyle w:val="Hyperlink"/>
            <w:noProof/>
            <w:lang w:val="sr-Cyrl-RS"/>
          </w:rPr>
          <w:t xml:space="preserve"> базом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75BEACA0" w14:textId="2BE267EA" w:rsidR="00952A03" w:rsidRDefault="0000000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09999" w:history="1">
        <w:r w:rsidR="00952A03" w:rsidRPr="00862F86">
          <w:rPr>
            <w:rStyle w:val="Hyperlink"/>
            <w:noProof/>
            <w:lang w:val="sr-Cyrl-CS"/>
          </w:rPr>
          <w:t>4.</w:t>
        </w:r>
        <w:r w:rsidR="00952A0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952A03" w:rsidRPr="00862F86">
          <w:rPr>
            <w:rStyle w:val="Hyperlink"/>
            <w:noProof/>
            <w:lang w:val="sr-Cyrl-RS"/>
          </w:rPr>
          <w:t>Закључак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_Toc111709999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20</w:t>
        </w:r>
        <w:r w:rsidR="00952A03">
          <w:rPr>
            <w:noProof/>
            <w:webHidden/>
          </w:rPr>
          <w:fldChar w:fldCharType="end"/>
        </w:r>
      </w:hyperlink>
    </w:p>
    <w:p w14:paraId="2EF17B20" w14:textId="0BBA9C09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0" w:history="1">
        <w:r w:rsidR="00952A03" w:rsidRPr="00862F86">
          <w:rPr>
            <w:rStyle w:val="Hyperlink"/>
            <w:noProof/>
            <w:lang w:val="sr-Cyrl-CS"/>
          </w:rPr>
          <w:t>Литература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_Toc111710000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21</w:t>
        </w:r>
        <w:r w:rsidR="00952A03">
          <w:rPr>
            <w:noProof/>
            <w:webHidden/>
          </w:rPr>
          <w:fldChar w:fldCharType="end"/>
        </w:r>
      </w:hyperlink>
    </w:p>
    <w:p w14:paraId="010D3DFD" w14:textId="624979BD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1" w:history="1">
        <w:r w:rsidR="00952A03" w:rsidRPr="00862F86">
          <w:rPr>
            <w:rStyle w:val="Hyperlink"/>
            <w:noProof/>
            <w:lang w:val="sr-Cyrl-CS"/>
          </w:rPr>
          <w:t>Списак скраћеница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_Toc111710001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24</w:t>
        </w:r>
        <w:r w:rsidR="00952A03">
          <w:rPr>
            <w:noProof/>
            <w:webHidden/>
          </w:rPr>
          <w:fldChar w:fldCharType="end"/>
        </w:r>
      </w:hyperlink>
    </w:p>
    <w:p w14:paraId="740FD1B2" w14:textId="4B7EA52C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2" w:history="1">
        <w:r w:rsidR="00952A03" w:rsidRPr="00862F86">
          <w:rPr>
            <w:rStyle w:val="Hyperlink"/>
            <w:noProof/>
            <w:lang w:val="sr-Cyrl-CS"/>
          </w:rPr>
          <w:t>Списак слика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_Toc111710002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25</w:t>
        </w:r>
        <w:r w:rsidR="00952A03">
          <w:rPr>
            <w:noProof/>
            <w:webHidden/>
          </w:rPr>
          <w:fldChar w:fldCharType="end"/>
        </w:r>
      </w:hyperlink>
    </w:p>
    <w:p w14:paraId="1DECA21D" w14:textId="37FD8AE6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3" w:history="1">
        <w:r w:rsidR="00952A03" w:rsidRPr="00862F86">
          <w:rPr>
            <w:rStyle w:val="Hyperlink"/>
            <w:noProof/>
            <w:lang w:val="sr-Cyrl-CS"/>
          </w:rPr>
          <w:t>Списак табела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_Toc111710003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26</w:t>
        </w:r>
        <w:r w:rsidR="00952A03">
          <w:rPr>
            <w:noProof/>
            <w:webHidden/>
          </w:rPr>
          <w:fldChar w:fldCharType="end"/>
        </w:r>
      </w:hyperlink>
    </w:p>
    <w:p w14:paraId="1A13E8B6" w14:textId="1B9C22FF" w:rsidR="00952A03" w:rsidRDefault="00000000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11710004" w:history="1"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. Додатак </w:t>
        </w:r>
        <w:r w:rsidR="00952A03" w:rsidRPr="00862F86">
          <w:rPr>
            <w:rStyle w:val="Hyperlink"/>
            <w:noProof/>
            <w:lang w:val="sr-Latn-RS"/>
          </w:rPr>
          <w:t>A</w:t>
        </w:r>
        <w:r w:rsidR="00952A03" w:rsidRPr="00862F86">
          <w:rPr>
            <w:rStyle w:val="Hyperlink"/>
            <w:noProof/>
            <w:lang w:val="sr-Cyrl-CS"/>
          </w:rPr>
          <w:t xml:space="preserve">: Упити за учитавање података у </w:t>
        </w:r>
        <w:r w:rsidR="00952A03" w:rsidRPr="00862F86">
          <w:rPr>
            <w:rStyle w:val="Hyperlink"/>
            <w:noProof/>
            <w:lang w:val="en-US"/>
          </w:rPr>
          <w:t>DT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_Toc111710004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27</w:t>
        </w:r>
        <w:r w:rsidR="00952A03">
          <w:rPr>
            <w:noProof/>
            <w:webHidden/>
          </w:rPr>
          <w:fldChar w:fldCharType="end"/>
        </w:r>
      </w:hyperlink>
    </w:p>
    <w:p w14:paraId="78A0F6C2" w14:textId="08D34E1C" w:rsidR="001551E5" w:rsidRPr="002432BC" w:rsidRDefault="00373101" w:rsidP="002079CF">
      <w:pPr>
        <w:pStyle w:val="TOC3"/>
        <w:tabs>
          <w:tab w:val="left" w:pos="1440"/>
          <w:tab w:val="right" w:leader="dot" w:pos="9628"/>
        </w:tabs>
        <w:rPr>
          <w:lang w:val="en-US"/>
        </w:rPr>
        <w:sectPr w:rsidR="001551E5" w:rsidRPr="002432BC" w:rsidSect="001551E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2275674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111709989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54E89075" w14:textId="5DB7B21A" w:rsidR="00690135" w:rsidRPr="005647E8" w:rsidRDefault="00690135" w:rsidP="00690135">
      <w:pPr>
        <w:pStyle w:val="Osnovnitekst"/>
        <w:rPr>
          <w:lang w:val="sr-Cyrl-RS"/>
        </w:rPr>
      </w:pPr>
      <w:r>
        <w:rPr>
          <w:lang w:val="sr-Cyrl-RS"/>
        </w:rPr>
        <w:t xml:space="preserve">У овом раду су представљени различити алгоритми детекције значајних тачака лица. Сви алгоритми за детекцију представљају неки од алгоритама дубоког учења. Испитана су два алгоритма архитектура класичних неуралних мрежа, као и три алгоритма која представљају конволуционе неуралне мреже. </w:t>
      </w:r>
    </w:p>
    <w:p w14:paraId="67641993" w14:textId="4EBA13E2" w:rsidR="005647E8" w:rsidRPr="005647E8" w:rsidRDefault="005647E8" w:rsidP="00B32DBB">
      <w:pPr>
        <w:pStyle w:val="Osnovnitekst"/>
        <w:rPr>
          <w:lang w:val="sr-Cyrl-RS"/>
        </w:rPr>
      </w:pPr>
    </w:p>
    <w:p w14:paraId="1B922EBF" w14:textId="77777777" w:rsidR="00DD73C3" w:rsidRDefault="00DD73C3" w:rsidP="00F06BB2">
      <w:pPr>
        <w:pStyle w:val="Osnovnitekst"/>
        <w:rPr>
          <w:lang w:val="sr-Latn-RS"/>
        </w:rPr>
      </w:pPr>
    </w:p>
    <w:p w14:paraId="661A9746" w14:textId="77777777" w:rsidR="00DD73C3" w:rsidRDefault="00DD73C3" w:rsidP="00F06BB2">
      <w:pPr>
        <w:pStyle w:val="Osnovnitekst"/>
        <w:rPr>
          <w:lang w:val="sr-Latn-RS"/>
        </w:rPr>
      </w:pPr>
    </w:p>
    <w:p w14:paraId="18BEDC6B" w14:textId="77777777" w:rsidR="00DD73C3" w:rsidRDefault="00DD73C3" w:rsidP="00F06BB2">
      <w:pPr>
        <w:pStyle w:val="Osnovnitekst"/>
        <w:rPr>
          <w:lang w:val="sr-Latn-RS"/>
        </w:rPr>
      </w:pPr>
    </w:p>
    <w:p w14:paraId="6D396728" w14:textId="77777777" w:rsidR="00DD73C3" w:rsidRDefault="00DD73C3" w:rsidP="00F06BB2">
      <w:pPr>
        <w:pStyle w:val="Osnovnitekst"/>
        <w:rPr>
          <w:lang w:val="sr-Latn-RS"/>
        </w:rPr>
      </w:pPr>
    </w:p>
    <w:p w14:paraId="3CE07A10" w14:textId="77777777" w:rsidR="00DD73C3" w:rsidRDefault="00DD73C3" w:rsidP="00F06BB2">
      <w:pPr>
        <w:pStyle w:val="Osnovnitekst"/>
        <w:rPr>
          <w:lang w:val="sr-Latn-RS"/>
        </w:rPr>
      </w:pPr>
    </w:p>
    <w:p w14:paraId="4107D212" w14:textId="77777777" w:rsidR="00DD73C3" w:rsidRDefault="00DD73C3" w:rsidP="00F06BB2">
      <w:pPr>
        <w:pStyle w:val="Osnovnitekst"/>
        <w:rPr>
          <w:lang w:val="sr-Latn-RS"/>
        </w:rPr>
      </w:pPr>
    </w:p>
    <w:p w14:paraId="419D3A13" w14:textId="77777777" w:rsidR="00DD73C3" w:rsidRDefault="00DD73C3" w:rsidP="00F06BB2">
      <w:pPr>
        <w:pStyle w:val="Osnovnitekst"/>
        <w:rPr>
          <w:lang w:val="sr-Latn-RS"/>
        </w:rPr>
      </w:pPr>
    </w:p>
    <w:p w14:paraId="224B61AC" w14:textId="77777777" w:rsidR="00DD73C3" w:rsidRDefault="00DD73C3" w:rsidP="00F06BB2">
      <w:pPr>
        <w:pStyle w:val="Osnovnitekst"/>
        <w:rPr>
          <w:lang w:val="sr-Latn-RS"/>
        </w:rPr>
      </w:pPr>
    </w:p>
    <w:p w14:paraId="23914EA6" w14:textId="77777777" w:rsidR="00DD73C3" w:rsidRDefault="00DD73C3" w:rsidP="00F06BB2">
      <w:pPr>
        <w:pStyle w:val="Osnovnitekst"/>
        <w:rPr>
          <w:lang w:val="sr-Latn-RS"/>
        </w:rPr>
      </w:pPr>
    </w:p>
    <w:p w14:paraId="75969E0D" w14:textId="77777777" w:rsidR="00DD73C3" w:rsidRDefault="00DD73C3" w:rsidP="00F06BB2">
      <w:pPr>
        <w:pStyle w:val="Osnovnitekst"/>
        <w:rPr>
          <w:lang w:val="sr-Latn-RS"/>
        </w:rPr>
      </w:pPr>
    </w:p>
    <w:p w14:paraId="0FCB69EA" w14:textId="77777777" w:rsidR="00DD73C3" w:rsidRDefault="00DD73C3" w:rsidP="00F06BB2">
      <w:pPr>
        <w:pStyle w:val="Osnovnitekst"/>
        <w:rPr>
          <w:lang w:val="sr-Latn-RS"/>
        </w:rPr>
      </w:pPr>
    </w:p>
    <w:p w14:paraId="7CEBAA4B" w14:textId="77777777" w:rsidR="00DD73C3" w:rsidRDefault="00DD73C3" w:rsidP="00F06BB2">
      <w:pPr>
        <w:pStyle w:val="Osnovnitekst"/>
        <w:rPr>
          <w:lang w:val="sr-Latn-RS"/>
        </w:rPr>
      </w:pPr>
    </w:p>
    <w:p w14:paraId="72681D40" w14:textId="77777777" w:rsidR="00DD73C3" w:rsidRDefault="00DD73C3" w:rsidP="00F06BB2">
      <w:pPr>
        <w:pStyle w:val="Osnovnitekst"/>
        <w:rPr>
          <w:lang w:val="sr-Latn-RS"/>
        </w:rPr>
      </w:pPr>
    </w:p>
    <w:p w14:paraId="1EBCECB8" w14:textId="77777777" w:rsidR="00DD73C3" w:rsidRDefault="00DD73C3" w:rsidP="00F06BB2">
      <w:pPr>
        <w:pStyle w:val="Osnovnitekst"/>
        <w:rPr>
          <w:lang w:val="sr-Latn-RS"/>
        </w:rPr>
      </w:pPr>
    </w:p>
    <w:p w14:paraId="6E3A29B1" w14:textId="6EE52C5F" w:rsidR="00824B13" w:rsidRPr="006B315E" w:rsidRDefault="00150C24" w:rsidP="00824B13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r w:rsidR="00CF1CFA">
        <w:rPr>
          <w:lang w:val="sr-Cyrl-RS"/>
        </w:rPr>
        <w:t>Подаци</w:t>
      </w:r>
    </w:p>
    <w:p w14:paraId="2A757297" w14:textId="2050D466" w:rsidR="00B61CB6" w:rsidRDefault="00CF1CFA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Скуп података је преузет са </w:t>
      </w:r>
      <w:r>
        <w:rPr>
          <w:lang w:val="en-US"/>
        </w:rPr>
        <w:t xml:space="preserve">Kaggle </w:t>
      </w:r>
      <w:r>
        <w:rPr>
          <w:lang w:val="sr-Cyrl-RS"/>
        </w:rPr>
        <w:t xml:space="preserve">платформе </w:t>
      </w:r>
      <w:r>
        <w:rPr>
          <w:lang w:val="en-US"/>
        </w:rPr>
        <w:t>[</w:t>
      </w:r>
      <w:r w:rsidR="00834D76">
        <w:rPr>
          <w:lang w:val="sr-Cyrl-RS"/>
        </w:rPr>
        <w:t>1</w:t>
      </w:r>
      <w:r>
        <w:rPr>
          <w:lang w:val="en-US"/>
        </w:rPr>
        <w:t>]</w:t>
      </w:r>
      <w:r>
        <w:rPr>
          <w:lang w:val="sr-Cyrl-RS"/>
        </w:rPr>
        <w:t>. Подаци представљају слике људских лица, резолуције 96</w:t>
      </w:r>
      <w:r>
        <w:rPr>
          <w:lang w:val="en-US"/>
        </w:rPr>
        <w:t>x96</w:t>
      </w:r>
      <w:r w:rsidR="00CD3BEE">
        <w:rPr>
          <w:lang w:val="sr-Cyrl-RS"/>
        </w:rPr>
        <w:t xml:space="preserve"> пиксела</w:t>
      </w:r>
      <w:r>
        <w:rPr>
          <w:lang w:val="sr-Cyrl-RS"/>
        </w:rPr>
        <w:t xml:space="preserve">. Све слике су црно-беле. </w:t>
      </w:r>
      <w:r w:rsidR="00CD3BEE">
        <w:rPr>
          <w:lang w:val="sr-Cyrl-RS"/>
        </w:rPr>
        <w:t xml:space="preserve">Подаци за тренирање се састоје од самих слика као и координата свих значајних тачака на лицу. </w:t>
      </w:r>
    </w:p>
    <w:p w14:paraId="1910DA41" w14:textId="2EBC93E3" w:rsidR="00B61CB6" w:rsidRPr="009E3AD9" w:rsidRDefault="00B61CB6" w:rsidP="00B61CB6">
      <w:pPr>
        <w:pStyle w:val="IInivonaslova-Potpoglavlje"/>
        <w:rPr>
          <w:lang w:val="sr-Cyrl-CS"/>
        </w:rPr>
      </w:pPr>
      <w:r>
        <w:rPr>
          <w:lang w:val="sr-Cyrl-CS"/>
        </w:rPr>
        <w:t>Значајне тачке лица</w:t>
      </w:r>
    </w:p>
    <w:p w14:paraId="6824130F" w14:textId="305BD325" w:rsidR="00824B13" w:rsidRDefault="00CD3BEE" w:rsidP="00824B13">
      <w:pPr>
        <w:pStyle w:val="Osnovnitekst"/>
        <w:rPr>
          <w:lang w:val="sr-Cyrl-RS"/>
        </w:rPr>
      </w:pPr>
      <w:r>
        <w:rPr>
          <w:lang w:val="sr-Cyrl-RS"/>
        </w:rPr>
        <w:t xml:space="preserve">Пример изгледа </w:t>
      </w:r>
      <w:r w:rsidR="00B61CB6">
        <w:rPr>
          <w:lang w:val="sr-Cyrl-RS"/>
        </w:rPr>
        <w:t xml:space="preserve">једног податка из скупа података за тренирање (слике лица </w:t>
      </w:r>
      <w:r>
        <w:rPr>
          <w:lang w:val="sr-Cyrl-RS"/>
        </w:rPr>
        <w:t>са одговарајућим значајним тачкама</w:t>
      </w:r>
      <w:r w:rsidR="00B61CB6">
        <w:rPr>
          <w:lang w:val="sr-Cyrl-RS"/>
        </w:rPr>
        <w:t xml:space="preserve">) </w:t>
      </w:r>
      <w:r>
        <w:rPr>
          <w:lang w:val="sr-Cyrl-RS"/>
        </w:rPr>
        <w:t xml:space="preserve">приказан </w:t>
      </w:r>
      <w:r w:rsidR="00B61CB6">
        <w:rPr>
          <w:lang w:val="sr-Cyrl-RS"/>
        </w:rPr>
        <w:t xml:space="preserve">је </w:t>
      </w:r>
      <w:r>
        <w:rPr>
          <w:lang w:val="sr-Cyrl-RS"/>
        </w:rPr>
        <w:t xml:space="preserve">на слици 1. </w:t>
      </w:r>
    </w:p>
    <w:p w14:paraId="2EA76028" w14:textId="77777777" w:rsidR="00CD3BEE" w:rsidRDefault="00CD3BEE" w:rsidP="00CD3BEE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0EBB784B" wp14:editId="03CD77BF">
            <wp:extent cx="3967217" cy="26448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7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0ADE1" w14:textId="0367FB56" w:rsidR="00CD3BEE" w:rsidRPr="00B61CB6" w:rsidRDefault="00CD3BEE" w:rsidP="00CD3BEE">
      <w:pPr>
        <w:pStyle w:val="Oznakaslike"/>
        <w:rPr>
          <w:lang w:val="en-US"/>
        </w:rPr>
      </w:pPr>
      <w:bookmarkStart w:id="3" w:name="_Toc125568678"/>
      <w:r w:rsidRPr="006B315E">
        <w:rPr>
          <w:lang w:val="sr-Cyrl-CS"/>
        </w:rPr>
        <w:t xml:space="preserve">Слика 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 w:rsidR="00B61CB6">
        <w:rPr>
          <w:lang w:val="sr-Cyrl-CS"/>
        </w:rPr>
        <w:t>Пример једног податка из скупа података за тренинг са обележеним значајним тачкама лица.</w:t>
      </w:r>
      <w:bookmarkEnd w:id="3"/>
    </w:p>
    <w:p w14:paraId="622A47A7" w14:textId="2875017B" w:rsidR="00CD3BEE" w:rsidRPr="0046462A" w:rsidRDefault="0046462A" w:rsidP="00824B13">
      <w:pPr>
        <w:pStyle w:val="Osnovnitekst"/>
        <w:rPr>
          <w:lang w:val="sr-Cyrl-RS"/>
        </w:rPr>
      </w:pPr>
      <w:r>
        <w:rPr>
          <w:lang w:val="sr-Cyrl-RS"/>
        </w:rPr>
        <w:t>За овај проблем је од интереса 15 значајних тачака лица</w:t>
      </w:r>
      <w:r w:rsidR="003F61D3">
        <w:rPr>
          <w:lang w:val="sr-Cyrl-RS"/>
        </w:rPr>
        <w:t>,</w:t>
      </w:r>
      <w:r>
        <w:rPr>
          <w:lang w:val="sr-Cyrl-RS"/>
        </w:rPr>
        <w:t xml:space="preserve"> </w:t>
      </w:r>
      <w:r w:rsidR="003F61D3">
        <w:rPr>
          <w:lang w:val="sr-Cyrl-RS"/>
        </w:rPr>
        <w:t>п</w:t>
      </w:r>
      <w:r>
        <w:rPr>
          <w:lang w:val="sr-Cyrl-RS"/>
        </w:rPr>
        <w:t xml:space="preserve">о 5 за </w:t>
      </w:r>
      <w:r w:rsidR="003F61D3">
        <w:rPr>
          <w:lang w:val="sr-Cyrl-RS"/>
        </w:rPr>
        <w:t>два ока</w:t>
      </w:r>
      <w:r>
        <w:rPr>
          <w:lang w:val="sr-Cyrl-RS"/>
        </w:rPr>
        <w:t>, 4 за уста и 1 за нос. Свака значајна тачка је репрезентована са две координате, при чему је почетак координатног система у горњем левом углу</w:t>
      </w:r>
      <w:r w:rsidR="003F61D3">
        <w:rPr>
          <w:lang w:val="sr-Cyrl-RS"/>
        </w:rPr>
        <w:t>.</w:t>
      </w:r>
      <w:r>
        <w:rPr>
          <w:lang w:val="sr-Cyrl-RS"/>
        </w:rPr>
        <w:t xml:space="preserve"> </w:t>
      </w:r>
    </w:p>
    <w:p w14:paraId="2D2114F8" w14:textId="406CA7BB" w:rsidR="003F61D3" w:rsidRPr="009E3AD9" w:rsidRDefault="00810B34" w:rsidP="003F61D3">
      <w:pPr>
        <w:pStyle w:val="IInivonaslova-Potpoglavlje"/>
        <w:rPr>
          <w:lang w:val="sr-Cyrl-CS"/>
        </w:rPr>
      </w:pPr>
      <w:r>
        <w:rPr>
          <w:lang w:val="sr-Cyrl-CS"/>
        </w:rPr>
        <w:t>П</w:t>
      </w:r>
      <w:r w:rsidRPr="003F61D3">
        <w:rPr>
          <w:lang w:val="sr-Cyrl-CS"/>
        </w:rPr>
        <w:t>ре процесирање</w:t>
      </w:r>
    </w:p>
    <w:p w14:paraId="1722EE44" w14:textId="1D3ADAC1" w:rsidR="00CD307A" w:rsidRDefault="003F61D3" w:rsidP="00CD307A">
      <w:pPr>
        <w:pStyle w:val="Osnovnitekst"/>
        <w:rPr>
          <w:lang w:val="sr-Cyrl-RS"/>
        </w:rPr>
      </w:pPr>
      <w:r>
        <w:rPr>
          <w:lang w:val="sr-Cyrl-RS"/>
        </w:rPr>
        <w:t xml:space="preserve">Почетни скуп података је такав да садржи 7049 </w:t>
      </w:r>
      <w:r w:rsidR="00AD5293">
        <w:rPr>
          <w:lang w:val="sr-Cyrl-RS"/>
        </w:rPr>
        <w:t>слике.</w:t>
      </w:r>
      <w:r w:rsidR="003E4197">
        <w:rPr>
          <w:lang w:val="en-US"/>
        </w:rPr>
        <w:t xml:space="preserve"> </w:t>
      </w:r>
      <w:r w:rsidR="003E4197">
        <w:rPr>
          <w:lang w:val="sr-Cyrl-RS"/>
        </w:rPr>
        <w:t>На слици 2 је приказана расподела недостајућих координата кључних тачака</w:t>
      </w:r>
      <w:r w:rsidR="00CD307A">
        <w:rPr>
          <w:lang w:val="sr-Cyrl-RS"/>
        </w:rPr>
        <w:t xml:space="preserve">. За велики број улазних података, њих око 4800, важи да је бар једна од координата недостајућа. Одбацивање таквих улазних података би редуковало скуп података за тренинг за више од 68%, </w:t>
      </w:r>
      <w:r w:rsidR="00B67994">
        <w:rPr>
          <w:lang w:val="sr-Cyrl-RS"/>
        </w:rPr>
        <w:t>па се морају применити технике допуне података.</w:t>
      </w:r>
    </w:p>
    <w:p w14:paraId="1D5287E4" w14:textId="2B0723BC" w:rsidR="00CD307A" w:rsidRDefault="00B67994" w:rsidP="003F61D3">
      <w:pPr>
        <w:pStyle w:val="Osnovnitekst"/>
        <w:rPr>
          <w:lang w:val="sr-Cyrl-RS"/>
        </w:rPr>
      </w:pPr>
      <w:r>
        <w:rPr>
          <w:lang w:val="sr-Cyrl-RS"/>
        </w:rPr>
        <w:t>Овакав тип проблема представља вид континуалног проблема, зато што су координате реални бројеви у 2</w:t>
      </w:r>
      <w:r>
        <w:rPr>
          <w:lang w:val="en-US"/>
        </w:rPr>
        <w:t xml:space="preserve">D </w:t>
      </w:r>
      <w:r>
        <w:rPr>
          <w:lang w:val="sr-Cyrl-RS"/>
        </w:rPr>
        <w:t>координатном систему. Примењена је стандардна техника пропагирања вредности унапред (</w:t>
      </w:r>
      <w:r w:rsidRPr="00B67994">
        <w:rPr>
          <w:i/>
          <w:iCs/>
          <w:lang w:val="en-US"/>
        </w:rPr>
        <w:t>forward fill</w:t>
      </w:r>
      <w:r>
        <w:rPr>
          <w:lang w:val="en-US"/>
        </w:rPr>
        <w:t>)</w:t>
      </w:r>
      <w:r>
        <w:rPr>
          <w:lang w:val="sr-Cyrl-RS"/>
        </w:rPr>
        <w:t xml:space="preserve"> која подразумева преписивање вредности из претходне </w:t>
      </w:r>
      <w:r w:rsidR="00810B34">
        <w:rPr>
          <w:lang w:val="sr-Cyrl-RS"/>
        </w:rPr>
        <w:t>не недостајуће</w:t>
      </w:r>
      <w:r>
        <w:rPr>
          <w:lang w:val="sr-Cyrl-RS"/>
        </w:rPr>
        <w:t xml:space="preserve"> координате. </w:t>
      </w:r>
      <w:r w:rsidR="00810B34">
        <w:rPr>
          <w:lang w:val="sr-Cyrl-RS"/>
        </w:rPr>
        <w:t xml:space="preserve">Ова техника даје најбоље резултате услед природе самих података, </w:t>
      </w:r>
      <w:r w:rsidR="00810B34">
        <w:rPr>
          <w:lang w:val="sr-Cyrl-RS"/>
        </w:rPr>
        <w:lastRenderedPageBreak/>
        <w:t>који су такви да је лице доминантно на фотографији, и исте кључне тачке на различитим сликама су релативно блиске једна другој.</w:t>
      </w:r>
    </w:p>
    <w:p w14:paraId="4BF2B245" w14:textId="16B902CD" w:rsidR="00810B34" w:rsidRDefault="00810B34" w:rsidP="003F61D3">
      <w:pPr>
        <w:pStyle w:val="Osnovnitekst"/>
        <w:rPr>
          <w:lang w:val="sr-Cyrl-RS"/>
        </w:rPr>
      </w:pPr>
      <w:r>
        <w:rPr>
          <w:lang w:val="sr-Cyrl-RS"/>
        </w:rPr>
        <w:t xml:space="preserve">Овом техником се, такође, одржава константан број улазних података, </w:t>
      </w:r>
      <w:r w:rsidR="002142E5">
        <w:rPr>
          <w:lang w:val="sr-Cyrl-RS"/>
        </w:rPr>
        <w:t xml:space="preserve">што је повољно за саме </w:t>
      </w:r>
      <w:r>
        <w:rPr>
          <w:lang w:val="sr-Cyrl-RS"/>
        </w:rPr>
        <w:t>перформансе алгоритама</w:t>
      </w:r>
      <w:r w:rsidR="002142E5">
        <w:rPr>
          <w:lang w:val="sr-Cyrl-RS"/>
        </w:rPr>
        <w:t>.</w:t>
      </w:r>
    </w:p>
    <w:p w14:paraId="2B37BF4A" w14:textId="77777777" w:rsidR="003F61D3" w:rsidRDefault="003F61D3" w:rsidP="003F61D3">
      <w:pPr>
        <w:pStyle w:val="Osnovnitekst"/>
        <w:ind w:firstLine="0"/>
        <w:jc w:val="center"/>
        <w:rPr>
          <w:lang w:val="sr-Cyrl-RS"/>
        </w:rPr>
      </w:pPr>
      <w:bookmarkStart w:id="4" w:name="_Hlk125482018"/>
      <w:r>
        <w:rPr>
          <w:noProof/>
          <w:lang w:val="sr-Cyrl-RS"/>
        </w:rPr>
        <w:drawing>
          <wp:inline distT="0" distB="0" distL="0" distR="0" wp14:anchorId="038A4CC2" wp14:editId="4BCB362A">
            <wp:extent cx="3967216" cy="264481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6" cy="264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23AA0" w14:textId="22B65109" w:rsidR="003F61D3" w:rsidRPr="00B61CB6" w:rsidRDefault="003F61D3" w:rsidP="003F61D3">
      <w:pPr>
        <w:pStyle w:val="Oznakaslike"/>
        <w:rPr>
          <w:lang w:val="en-US"/>
        </w:rPr>
      </w:pPr>
      <w:bookmarkStart w:id="5" w:name="_Toc125568679"/>
      <w:r w:rsidRPr="006B315E">
        <w:rPr>
          <w:lang w:val="sr-Cyrl-CS"/>
        </w:rPr>
        <w:t xml:space="preserve">Слика </w:t>
      </w:r>
      <w:r w:rsidR="00CD307A">
        <w:rPr>
          <w:lang w:val="en-US"/>
        </w:rPr>
        <w:t>2</w:t>
      </w:r>
      <w:r w:rsidRPr="006B315E">
        <w:rPr>
          <w:lang w:val="sr-Cyrl-CS"/>
        </w:rPr>
        <w:t xml:space="preserve">. </w:t>
      </w:r>
      <w:r w:rsidR="00CD307A">
        <w:rPr>
          <w:lang w:val="sr-Cyrl-RS"/>
        </w:rPr>
        <w:t>Расподела недостајућих вредности</w:t>
      </w:r>
      <w:r>
        <w:rPr>
          <w:lang w:val="sr-Cyrl-CS"/>
        </w:rPr>
        <w:t>.</w:t>
      </w:r>
      <w:bookmarkEnd w:id="5"/>
    </w:p>
    <w:bookmarkEnd w:id="4"/>
    <w:p w14:paraId="20796D39" w14:textId="725CFD16" w:rsidR="009E3AD9" w:rsidRPr="009E3AD9" w:rsidRDefault="002142E5" w:rsidP="009E3AD9">
      <w:pPr>
        <w:pStyle w:val="IInivonaslova-Potpoglavlje"/>
        <w:rPr>
          <w:lang w:val="sr-Cyrl-CS"/>
        </w:rPr>
      </w:pPr>
      <w:r>
        <w:rPr>
          <w:lang w:val="sr-Cyrl-CS"/>
        </w:rPr>
        <w:t>Тренинг, валидациони и тест скуп података</w:t>
      </w:r>
    </w:p>
    <w:p w14:paraId="7D19AAB0" w14:textId="7253891B" w:rsidR="00DD73C3" w:rsidRDefault="003A5A09" w:rsidP="003A5A09">
      <w:pPr>
        <w:pStyle w:val="Osnovnitekst"/>
        <w:rPr>
          <w:lang w:val="sr-Cyrl-RS"/>
        </w:rPr>
      </w:pPr>
      <w:r>
        <w:rPr>
          <w:lang w:val="sr-Cyrl-RS"/>
        </w:rPr>
        <w:t xml:space="preserve">Целокупни скуп података је подељен на део за тернирање, валидацију и тестирање перформанси. Скуп података за тренинг алгоритама чини 90% података (6344 податка). Над овим скупом сам алгоритам машинског учења учи </w:t>
      </w:r>
      <w:r w:rsidR="006E313D">
        <w:rPr>
          <w:lang w:val="sr-Cyrl-RS"/>
        </w:rPr>
        <w:t xml:space="preserve">тежине </w:t>
      </w:r>
      <w:r>
        <w:rPr>
          <w:lang w:val="sr-Cyrl-RS"/>
        </w:rPr>
        <w:t>параметр</w:t>
      </w:r>
      <w:r w:rsidR="006E313D">
        <w:rPr>
          <w:lang w:val="sr-Cyrl-RS"/>
        </w:rPr>
        <w:t>а</w:t>
      </w:r>
      <w:r>
        <w:rPr>
          <w:lang w:val="sr-Cyrl-RS"/>
        </w:rPr>
        <w:t>. Валиадциони и тест скуп су исте вличине (оба по 5% почетног скупа податка, што је по 352 податка). Валидациони скуп се посматра у току тренирања саме мреже, да би се на њему виделе перформансе у току самог извршавања. Тест скуп служи да се након завршеног процеса тренирања измере перформансе модела.</w:t>
      </w:r>
    </w:p>
    <w:p w14:paraId="1E024638" w14:textId="77777777" w:rsidR="003A5A09" w:rsidRDefault="003A5A09" w:rsidP="003A5A09">
      <w:pPr>
        <w:pStyle w:val="Osnovnitekst"/>
        <w:rPr>
          <w:lang w:val="sr-Cyrl-RS"/>
        </w:rPr>
      </w:pPr>
    </w:p>
    <w:p w14:paraId="629B3BE6" w14:textId="77777777" w:rsidR="003A5A09" w:rsidRPr="003A5A09" w:rsidRDefault="003A5A09" w:rsidP="003A5A09">
      <w:pPr>
        <w:pStyle w:val="Osnovnitekst"/>
        <w:rPr>
          <w:lang w:val="sr-Cyrl-RS"/>
        </w:rPr>
      </w:pPr>
    </w:p>
    <w:p w14:paraId="33946AAC" w14:textId="414D8AE3" w:rsidR="006766C9" w:rsidRDefault="00CB6E7F" w:rsidP="006766C9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</w:t>
      </w:r>
      <w:r w:rsidR="001354DF" w:rsidRPr="00021726">
        <w:rPr>
          <w:i/>
          <w:iCs/>
          <w:lang w:val="sr-Latn-RS"/>
        </w:rPr>
        <w:t>Loss</w:t>
      </w:r>
      <w:r w:rsidR="001354DF">
        <w:rPr>
          <w:lang w:val="sr-Cyrl-RS"/>
        </w:rPr>
        <w:t xml:space="preserve"> и</w:t>
      </w:r>
      <w:r w:rsidR="001354DF">
        <w:rPr>
          <w:lang w:val="sr-Latn-RS"/>
        </w:rPr>
        <w:t xml:space="preserve"> </w:t>
      </w:r>
      <w:r w:rsidR="001354DF">
        <w:rPr>
          <w:lang w:val="sr-Cyrl-RS"/>
        </w:rPr>
        <w:t>оптимизатори модела</w:t>
      </w:r>
    </w:p>
    <w:p w14:paraId="1619D5B9" w14:textId="77777777" w:rsidR="00490294" w:rsidRDefault="00EA1E63" w:rsidP="006766C9">
      <w:pPr>
        <w:pStyle w:val="Osnovnitekst"/>
        <w:rPr>
          <w:lang w:val="sr-Cyrl-RS"/>
        </w:rPr>
      </w:pPr>
      <w:r>
        <w:rPr>
          <w:lang w:val="sr-Cyrl-RS"/>
        </w:rPr>
        <w:t xml:space="preserve">Посматрани су различити модели неуралних мрежа тренирани над скупом података предвиђеним за тренирг. Као </w:t>
      </w:r>
      <w:r w:rsidRPr="00EA1E63">
        <w:rPr>
          <w:i/>
          <w:iCs/>
          <w:lang w:val="en-US"/>
        </w:rPr>
        <w:t>loss</w:t>
      </w:r>
      <w:r>
        <w:rPr>
          <w:lang w:val="sr-Cyrl-RS"/>
        </w:rPr>
        <w:t xml:space="preserve"> функција је, у свим моделима коришћена средња квадратна грешка (</w:t>
      </w:r>
      <w:r w:rsidRPr="00EA1E63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ће описивати </w:t>
      </w:r>
      <w:r w:rsidR="00490294">
        <w:rPr>
          <w:lang w:val="sr-Cyrl-RS"/>
        </w:rPr>
        <w:t xml:space="preserve">колико направљени модел добро предвиђа вредности у односу на њихове стварне вредности). </w:t>
      </w:r>
    </w:p>
    <w:p w14:paraId="799ED28C" w14:textId="215F0F95" w:rsidR="00A76A1A" w:rsidRPr="00A76A1A" w:rsidRDefault="00490294" w:rsidP="00A76A1A">
      <w:pPr>
        <w:pStyle w:val="Osnovnitekst"/>
        <w:rPr>
          <w:lang w:val="en-US"/>
        </w:rPr>
      </w:pPr>
      <w:r>
        <w:rPr>
          <w:lang w:val="sr-Cyrl-RS"/>
        </w:rPr>
        <w:t xml:space="preserve">За овакав тип проблема су, стандардно, могућа два начина израчунавања </w:t>
      </w:r>
      <w:r w:rsidRPr="00490294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Један би био </w:t>
      </w:r>
      <w:r w:rsidRPr="00490294">
        <w:rPr>
          <w:i/>
          <w:iCs/>
          <w:lang w:val="sr-Latn-RS"/>
        </w:rPr>
        <w:t>MSE</w:t>
      </w:r>
      <w:r>
        <w:rPr>
          <w:lang w:val="sr-Latn-RS"/>
        </w:rPr>
        <w:t xml:space="preserve"> (</w:t>
      </w:r>
      <w:r w:rsidRPr="00490294">
        <w:rPr>
          <w:i/>
          <w:iCs/>
          <w:lang w:val="sr-Latn-RS"/>
        </w:rPr>
        <w:t>Mean Squared Error</w:t>
      </w:r>
      <w:r>
        <w:rPr>
          <w:lang w:val="sr-Latn-RS"/>
        </w:rPr>
        <w:t xml:space="preserve">), </w:t>
      </w:r>
      <w:r>
        <w:rPr>
          <w:lang w:val="sr-Cyrl-RS"/>
        </w:rPr>
        <w:t xml:space="preserve">а други </w:t>
      </w:r>
      <w:r w:rsidRPr="00490294">
        <w:rPr>
          <w:i/>
          <w:iCs/>
          <w:lang w:val="sr-Latn-RS"/>
        </w:rPr>
        <w:t>MAE</w:t>
      </w:r>
      <w:r>
        <w:rPr>
          <w:lang w:val="sr-Cyrl-RS"/>
        </w:rPr>
        <w:t xml:space="preserve"> (</w:t>
      </w:r>
      <w:r>
        <w:rPr>
          <w:i/>
          <w:iCs/>
          <w:lang w:val="sr-Latn-RS"/>
        </w:rPr>
        <w:t>Mean Absolute Error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Како се </w:t>
      </w:r>
      <w:r>
        <w:rPr>
          <w:lang w:val="en-US"/>
        </w:rPr>
        <w:t xml:space="preserve">MSE </w:t>
      </w:r>
      <w:r>
        <w:rPr>
          <w:lang w:val="sr-Cyrl-RS"/>
        </w:rPr>
        <w:t>рачуна као средње квадратно одступање, овакав начин рачунања би био осетљивији (веће промене параметара би се јављале) за већа одступања, док је средње апсолутно одступање једнако осетљиво и на велика и на мала одступања.</w:t>
      </w:r>
      <w:r w:rsidR="006E313D">
        <w:rPr>
          <w:lang w:val="sr-Cyrl-RS"/>
        </w:rPr>
        <w:t xml:space="preserve"> </w:t>
      </w:r>
    </w:p>
    <w:p w14:paraId="7BF49494" w14:textId="56D5F2D1" w:rsidR="00B753C3" w:rsidRDefault="00EA1E63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Сам процес тренинга се своди на промену тежина параметара у циљу минимизације </w:t>
      </w:r>
      <w:r w:rsidRPr="00EA1E63">
        <w:rPr>
          <w:i/>
          <w:iCs/>
          <w:lang w:val="en-US"/>
        </w:rPr>
        <w:t>loss</w:t>
      </w:r>
      <w:r>
        <w:t xml:space="preserve"> </w:t>
      </w:r>
      <w:r>
        <w:rPr>
          <w:lang w:val="sr-Cyrl-RS"/>
        </w:rPr>
        <w:t xml:space="preserve">функције. </w:t>
      </w:r>
      <w:r w:rsidR="006E313D">
        <w:rPr>
          <w:lang w:val="sr-Cyrl-RS"/>
        </w:rPr>
        <w:t>Основни алгоритам учења се ради методом градијентног спуста</w:t>
      </w:r>
      <w:r w:rsidR="002044AA">
        <w:rPr>
          <w:lang w:val="sr-Cyrl-RS"/>
        </w:rPr>
        <w:t xml:space="preserve">, чија се конвергенција може убрзавати адаптивним подешавањем хиперпараметра </w:t>
      </w:r>
      <w:r w:rsidR="002044AA" w:rsidRPr="002044AA">
        <w:rPr>
          <w:i/>
          <w:iCs/>
          <w:lang w:val="sr-Latn-RS"/>
        </w:rPr>
        <w:t>learning rate</w:t>
      </w:r>
      <w:r w:rsidR="002044AA">
        <w:rPr>
          <w:lang w:val="sr-Cyrl-RS"/>
        </w:rPr>
        <w:t xml:space="preserve">. </w:t>
      </w:r>
      <w:r w:rsidR="00FD6A3D">
        <w:rPr>
          <w:lang w:val="sr-Cyrl-RS"/>
        </w:rPr>
        <w:t xml:space="preserve">Поред убрзавања самог процеса тренирања, потребно је обезбедити се да модел не исконвергира ка неком локалном минимуму, и услед малог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не успе да извуче најбоље перформансе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Стандардни оптимизатор који обједињује ова два приступа је </w:t>
      </w:r>
      <w:r w:rsidR="00FD6A3D">
        <w:rPr>
          <w:i/>
          <w:iCs/>
          <w:lang w:val="en-US"/>
        </w:rPr>
        <w:t xml:space="preserve">Adam </w:t>
      </w:r>
      <w:r w:rsidR="00FD6A3D" w:rsidRPr="00EA1E63">
        <w:rPr>
          <w:lang w:val="en-US"/>
        </w:rPr>
        <w:t>(</w:t>
      </w:r>
      <w:r w:rsidR="00FD6A3D">
        <w:rPr>
          <w:i/>
          <w:iCs/>
          <w:lang w:val="en-US"/>
        </w:rPr>
        <w:t>Adaptive Moment Estimation</w:t>
      </w:r>
      <w:r w:rsidR="00FD6A3D" w:rsidRPr="00EA1E63">
        <w:rPr>
          <w:lang w:val="en-US"/>
        </w:rPr>
        <w:t>)</w:t>
      </w:r>
      <w:r w:rsidR="00B753C3">
        <w:rPr>
          <w:lang w:val="sr-Cyrl-RS"/>
        </w:rPr>
        <w:t>, који је коришћен у свим алгоритмима</w:t>
      </w:r>
      <w:r w:rsidR="00FD6A3D">
        <w:rPr>
          <w:lang w:val="en-US"/>
        </w:rPr>
        <w:t xml:space="preserve">. </w:t>
      </w:r>
      <w:r w:rsidR="00FD6A3D">
        <w:rPr>
          <w:lang w:val="sr-Cyrl-RS"/>
        </w:rPr>
        <w:t xml:space="preserve">Он представља комбинацију два метода, један који представља адаптивни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>за сваки од параметара (</w:t>
      </w:r>
      <w:r w:rsidR="00FD6A3D" w:rsidRPr="00FD6A3D">
        <w:rPr>
          <w:i/>
          <w:iCs/>
          <w:lang w:val="en-US"/>
        </w:rPr>
        <w:t>RMS</w:t>
      </w:r>
      <w:r w:rsidR="00FD6A3D">
        <w:rPr>
          <w:i/>
          <w:iCs/>
          <w:lang w:val="sr-Cyrl-RS"/>
        </w:rPr>
        <w:t xml:space="preserve"> </w:t>
      </w:r>
      <w:r w:rsidR="00FD6A3D" w:rsidRPr="00FD6A3D">
        <w:rPr>
          <w:i/>
          <w:iCs/>
          <w:lang w:val="en-US"/>
        </w:rPr>
        <w:t>prop</w:t>
      </w:r>
      <w:r w:rsidR="00FD6A3D">
        <w:rPr>
          <w:lang w:val="en-US"/>
        </w:rPr>
        <w:t>)</w:t>
      </w:r>
      <w:r w:rsidR="00FD6A3D">
        <w:rPr>
          <w:lang w:val="sr-Cyrl-RS"/>
        </w:rPr>
        <w:t>, и други који значајно убрзава процес тренирања (</w:t>
      </w:r>
      <w:r w:rsidR="00FD6A3D" w:rsidRPr="00FD6A3D">
        <w:rPr>
          <w:i/>
          <w:iCs/>
          <w:lang w:val="en-US"/>
        </w:rPr>
        <w:t>Momentum</w:t>
      </w:r>
      <w:r w:rsidR="00FD6A3D" w:rsidRPr="00FD6A3D">
        <w:rPr>
          <w:lang w:val="en-US"/>
        </w:rPr>
        <w:t>)</w:t>
      </w:r>
      <w:r w:rsidR="00FD6A3D">
        <w:rPr>
          <w:i/>
          <w:iCs/>
          <w:lang w:val="en-US"/>
        </w:rPr>
        <w:t>.</w:t>
      </w:r>
      <w:r w:rsidR="00FD6A3D">
        <w:rPr>
          <w:lang w:val="en-US"/>
        </w:rPr>
        <w:t xml:space="preserve"> </w:t>
      </w:r>
      <w:r w:rsidR="00FD6A3D">
        <w:rPr>
          <w:lang w:val="sr-Cyrl-RS"/>
        </w:rPr>
        <w:t xml:space="preserve">Овај оптимизатор има почетну вредност </w:t>
      </w:r>
      <w:r w:rsidR="00FD6A3D" w:rsidRPr="00FD6A3D">
        <w:rPr>
          <w:i/>
          <w:iCs/>
          <w:lang w:val="en-US"/>
        </w:rPr>
        <w:t>learning rate</w:t>
      </w:r>
      <w:r w:rsidR="00FD6A3D">
        <w:rPr>
          <w:lang w:val="en-US"/>
        </w:rPr>
        <w:t>-a</w:t>
      </w:r>
      <w:r w:rsidR="00FD6A3D">
        <w:rPr>
          <w:lang w:val="sr-Cyrl-RS"/>
        </w:rPr>
        <w:t xml:space="preserve"> која износи 0.001, а још су уведена и два хиперпараметра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1</m:t>
            </m:r>
          </m:sub>
        </m:sSub>
        <m:r>
          <w:rPr>
            <w:rFonts w:ascii="Cambria Math" w:hAnsi="Cambria Math"/>
            <w:lang w:val="sr-Cyrl-RS"/>
          </w:rPr>
          <m:t>=0.9</m:t>
        </m:r>
      </m:oMath>
      <w:r w:rsidR="00FD6A3D">
        <w:rPr>
          <w:lang w:val="sr-Cyrl-RS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sr-Cyrl-RS"/>
              </w:rPr>
            </m:ctrlPr>
          </m:sSubPr>
          <m:e>
            <m:r>
              <w:rPr>
                <w:rFonts w:ascii="Cambria Math" w:hAnsi="Cambria Math"/>
                <w:lang w:val="sr-Cyrl-RS"/>
              </w:rPr>
              <m:t>β</m:t>
            </m:r>
          </m:e>
          <m:sub>
            <m:r>
              <w:rPr>
                <w:rFonts w:ascii="Cambria Math" w:hAnsi="Cambria Math"/>
                <w:lang w:val="sr-Cyrl-RS"/>
              </w:rPr>
              <m:t>2</m:t>
            </m:r>
          </m:sub>
        </m:sSub>
        <m:r>
          <w:rPr>
            <w:rFonts w:ascii="Cambria Math" w:hAnsi="Cambria Math"/>
            <w:lang w:val="sr-Cyrl-RS"/>
          </w:rPr>
          <m:t>=0.99</m:t>
        </m:r>
      </m:oMath>
      <w:r w:rsidR="00B753C3">
        <w:rPr>
          <w:lang w:val="sr-Cyrl-RS"/>
        </w:rPr>
        <w:t xml:space="preserve"> (по један за сваки од алгоритама у </w:t>
      </w:r>
      <w:r w:rsidR="00B753C3">
        <w:rPr>
          <w:i/>
          <w:iCs/>
          <w:lang w:val="en-US"/>
        </w:rPr>
        <w:t>Adam</w:t>
      </w:r>
      <w:r w:rsidR="00B753C3" w:rsidRPr="00B753C3">
        <w:rPr>
          <w:lang w:val="sr-Cyrl-RS"/>
        </w:rPr>
        <w:t>-у</w:t>
      </w:r>
      <w:r w:rsidR="00B753C3">
        <w:rPr>
          <w:lang w:val="sr-Cyrl-RS"/>
        </w:rPr>
        <w:t>)</w:t>
      </w:r>
      <w:r w:rsidR="00FD6A3D">
        <w:rPr>
          <w:lang w:val="sr-Cyrl-RS"/>
        </w:rPr>
        <w:t>.</w:t>
      </w:r>
      <w:r w:rsidR="00B753C3">
        <w:rPr>
          <w:lang w:val="sr-Cyrl-RS"/>
        </w:rPr>
        <w:t xml:space="preserve"> </w:t>
      </w:r>
    </w:p>
    <w:p w14:paraId="671CA7C2" w14:textId="7BA9B91B" w:rsidR="00B753C3" w:rsidRDefault="00B753C3" w:rsidP="006766C9">
      <w:pPr>
        <w:pStyle w:val="Osnovnitekst"/>
        <w:rPr>
          <w:lang w:val="sr-Cyrl-RS"/>
        </w:rPr>
      </w:pPr>
    </w:p>
    <w:p w14:paraId="5D571292" w14:textId="77777777" w:rsidR="002A4C09" w:rsidRPr="002A4C09" w:rsidRDefault="002A4C09" w:rsidP="006766C9">
      <w:pPr>
        <w:pStyle w:val="Osnovnitekst"/>
        <w:rPr>
          <w:lang w:val="sr-Cyrl-RS"/>
        </w:rPr>
      </w:pPr>
    </w:p>
    <w:p w14:paraId="58C7DBB0" w14:textId="53000428" w:rsidR="00CB6E7F" w:rsidRDefault="001354DF" w:rsidP="00CB6E7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 xml:space="preserve"> Модели неуралних мрежа и </w:t>
      </w:r>
      <w:r w:rsidR="00170CFD">
        <w:rPr>
          <w:lang w:val="sr-Cyrl-RS"/>
        </w:rPr>
        <w:t xml:space="preserve">резултати њихових </w:t>
      </w:r>
      <w:r>
        <w:rPr>
          <w:lang w:val="sr-Cyrl-RS"/>
        </w:rPr>
        <w:t>перформанси</w:t>
      </w:r>
    </w:p>
    <w:p w14:paraId="0C5F63D8" w14:textId="75F9DDB1" w:rsidR="001354DF" w:rsidRPr="00A76A1A" w:rsidRDefault="002A4C09" w:rsidP="001E7B7C">
      <w:pPr>
        <w:pStyle w:val="Osnovnitekst"/>
        <w:rPr>
          <w:lang w:val="sr-Cyrl-RS"/>
        </w:rPr>
      </w:pPr>
      <w:r>
        <w:rPr>
          <w:lang w:val="sr-Cyrl-RS"/>
        </w:rPr>
        <w:t xml:space="preserve">Тренирање свих модела је рађено у 100 епоха, а тренинг скуп је подељен на </w:t>
      </w:r>
      <w:r w:rsidRPr="002A4C09">
        <w:rPr>
          <w:i/>
          <w:iCs/>
          <w:lang w:val="en-US"/>
        </w:rPr>
        <w:t>batch</w:t>
      </w:r>
      <w:r>
        <w:rPr>
          <w:lang w:val="sr-Latn-RS"/>
        </w:rPr>
        <w:t xml:space="preserve">-eve </w:t>
      </w:r>
      <w:r>
        <w:rPr>
          <w:lang w:val="sr-Cyrl-RS"/>
        </w:rPr>
        <w:t>величине 32 податка.</w:t>
      </w:r>
      <w:r w:rsidR="006E7F90">
        <w:rPr>
          <w:lang w:val="sr-Latn-RS"/>
        </w:rPr>
        <w:t xml:space="preserve"> </w:t>
      </w:r>
      <w:r w:rsidR="006E7F90">
        <w:rPr>
          <w:lang w:val="sr-Cyrl-RS"/>
        </w:rPr>
        <w:t>У наставку су приказани различити модели неуралних мрежа и њихове перформансе.</w:t>
      </w:r>
      <w:r w:rsidR="00FF4995">
        <w:rPr>
          <w:lang w:val="sr-Cyrl-RS"/>
        </w:rPr>
        <w:t xml:space="preserve"> Излаз сваке од неуралних мрежа представља 30 параметара (по два за сваку од кључних тачака).</w:t>
      </w:r>
      <w:r w:rsidR="00071E35">
        <w:rPr>
          <w:lang w:val="sr-Latn-RS"/>
        </w:rPr>
        <w:t xml:space="preserve"> </w:t>
      </w:r>
      <w:r w:rsidR="008D75F7">
        <w:rPr>
          <w:lang w:val="sr-Cyrl-RS"/>
        </w:rPr>
        <w:t xml:space="preserve">За функцију </w:t>
      </w:r>
      <w:r w:rsidR="008D75F7" w:rsidRPr="008D75F7">
        <w:rPr>
          <w:i/>
          <w:iCs/>
          <w:lang w:val="en-US"/>
        </w:rPr>
        <w:t>loss</w:t>
      </w:r>
      <w:r w:rsidR="008D75F7">
        <w:rPr>
          <w:lang w:val="sr-Cyrl-RS"/>
        </w:rPr>
        <w:t xml:space="preserve"> је у свим неуралним мрежама коришћена функција </w:t>
      </w:r>
      <w:r w:rsidR="008D75F7" w:rsidRPr="008D75F7">
        <w:rPr>
          <w:i/>
          <w:iCs/>
          <w:lang w:val="sr-Cyrl-RS"/>
        </w:rPr>
        <w:t>МАЕ</w:t>
      </w:r>
      <w:r w:rsidR="00A76A1A">
        <w:rPr>
          <w:lang w:val="sr-Cyrl-RS"/>
        </w:rPr>
        <w:t xml:space="preserve">. </w:t>
      </w:r>
    </w:p>
    <w:p w14:paraId="56A5FE81" w14:textId="46BCDAAC" w:rsidR="006E7F90" w:rsidRPr="009E3AD9" w:rsidRDefault="006E7F90" w:rsidP="006E7F90">
      <w:pPr>
        <w:pStyle w:val="IInivonaslova-Potpoglavlje"/>
        <w:rPr>
          <w:lang w:val="sr-Cyrl-CS"/>
        </w:rPr>
      </w:pPr>
      <w:r>
        <w:rPr>
          <w:lang w:val="sr-Latn-RS"/>
        </w:rPr>
        <w:t>SmallNN</w:t>
      </w:r>
    </w:p>
    <w:p w14:paraId="73C7F5F2" w14:textId="47402182" w:rsidR="006E7F90" w:rsidRPr="00FF4995" w:rsidRDefault="005A6C4F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3 је приказана </w:t>
      </w:r>
      <w:r w:rsidR="000918B2">
        <w:rPr>
          <w:lang w:val="sr-Cyrl-RS"/>
        </w:rPr>
        <w:t xml:space="preserve">архитектура </w:t>
      </w:r>
      <w:r>
        <w:rPr>
          <w:lang w:val="sr-Cyrl-RS"/>
        </w:rPr>
        <w:t>неуралн</w:t>
      </w:r>
      <w:r w:rsidR="000918B2">
        <w:rPr>
          <w:lang w:val="sr-Cyrl-RS"/>
        </w:rPr>
        <w:t>е</w:t>
      </w:r>
      <w:r>
        <w:rPr>
          <w:lang w:val="sr-Cyrl-RS"/>
        </w:rPr>
        <w:t xml:space="preserve"> мреж</w:t>
      </w:r>
      <w:r w:rsidR="000918B2">
        <w:rPr>
          <w:lang w:val="sr-Cyrl-RS"/>
        </w:rPr>
        <w:t>е</w:t>
      </w:r>
      <w:r>
        <w:rPr>
          <w:lang w:val="sr-Cyrl-RS"/>
        </w:rPr>
        <w:t xml:space="preserve"> под називом </w:t>
      </w:r>
      <w:r w:rsidRPr="005A6C4F">
        <w:rPr>
          <w:i/>
          <w:iCs/>
          <w:lang w:val="en-US"/>
        </w:rPr>
        <w:t>SmallNN</w:t>
      </w:r>
      <w:r w:rsidR="000918B2">
        <w:rPr>
          <w:lang w:val="sr-Cyrl-RS"/>
        </w:rPr>
        <w:t xml:space="preserve"> (назив потиче од релативног броја скривених слојева у односу на остале разматране архитектуре мрежа)</w:t>
      </w:r>
      <w:r>
        <w:rPr>
          <w:lang w:val="en-US"/>
        </w:rPr>
        <w:t>.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>Улазни слој ове мреже представља слику 96</w:t>
      </w:r>
      <w:r w:rsidR="00FF4995">
        <w:rPr>
          <w:lang w:val="sr-Latn-RS"/>
        </w:rPr>
        <w:t>x96</w:t>
      </w:r>
      <w:r w:rsidR="00FF4995">
        <w:rPr>
          <w:lang w:val="sr-Cyrl-RS"/>
        </w:rPr>
        <w:t xml:space="preserve"> и након њега следи </w:t>
      </w:r>
      <w:r w:rsidR="00FF4995" w:rsidRPr="00FF4995">
        <w:rPr>
          <w:i/>
          <w:iCs/>
          <w:lang w:val="en-US"/>
        </w:rPr>
        <w:t>Flatten</w:t>
      </w:r>
      <w:r w:rsidR="00FF4995">
        <w:rPr>
          <w:i/>
          <w:iCs/>
          <w:lang w:val="sr-Cyrl-RS"/>
        </w:rPr>
        <w:t xml:space="preserve"> </w:t>
      </w:r>
      <w:r w:rsidR="00FF4995" w:rsidRPr="00FF4995">
        <w:rPr>
          <w:lang w:val="sr-Cyrl-RS"/>
        </w:rPr>
        <w:t>слој</w:t>
      </w:r>
      <w:r w:rsidR="00FF4995">
        <w:rPr>
          <w:lang w:val="sr-Cyrl-RS"/>
        </w:rPr>
        <w:t xml:space="preserve"> који линеаризује 2</w:t>
      </w:r>
      <w:r w:rsidR="00FF4995">
        <w:rPr>
          <w:lang w:val="en-US"/>
        </w:rPr>
        <w:t xml:space="preserve">D </w:t>
      </w:r>
      <w:r w:rsidR="00FF4995">
        <w:rPr>
          <w:lang w:val="sr-Cyrl-RS"/>
        </w:rPr>
        <w:t>слику у 1</w:t>
      </w:r>
      <w:r w:rsidR="00FF4995">
        <w:rPr>
          <w:lang w:val="en-US"/>
        </w:rPr>
        <w:t>D</w:t>
      </w:r>
      <w:r w:rsidR="00FF4995">
        <w:rPr>
          <w:lang w:val="sr-Cyrl-RS"/>
        </w:rPr>
        <w:t xml:space="preserve"> вектор (са 9216 вредности). </w:t>
      </w:r>
      <w:r w:rsidR="000918B2">
        <w:rPr>
          <w:lang w:val="sr-Cyrl-RS"/>
        </w:rPr>
        <w:t>Т</w:t>
      </w:r>
      <w:r w:rsidR="00FF4995">
        <w:rPr>
          <w:lang w:val="sr-Cyrl-RS"/>
        </w:rPr>
        <w:t>ри скривена слоја</w:t>
      </w:r>
      <w:r w:rsidR="000918B2">
        <w:rPr>
          <w:lang w:val="sr-Cyrl-RS"/>
        </w:rPr>
        <w:t xml:space="preserve"> која следе су </w:t>
      </w:r>
      <w:r w:rsidR="00FF4995">
        <w:rPr>
          <w:lang w:val="sr-Cyrl-RS"/>
        </w:rPr>
        <w:t xml:space="preserve">сва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en-US"/>
        </w:rPr>
        <w:t xml:space="preserve"> </w:t>
      </w:r>
      <w:r w:rsidR="00FF4995">
        <w:rPr>
          <w:lang w:val="sr-Cyrl-RS"/>
        </w:rPr>
        <w:t xml:space="preserve">и бројеви параметара су редом 256, 128 и 64. Излазни слој ове мреже је </w:t>
      </w:r>
      <w:r w:rsidR="00FF4995" w:rsidRPr="00FF4995">
        <w:rPr>
          <w:i/>
          <w:iCs/>
          <w:lang w:val="en-US"/>
        </w:rPr>
        <w:t>Fully-Connected</w:t>
      </w:r>
      <w:r w:rsidR="00FF4995">
        <w:rPr>
          <w:lang w:val="sr-Cyrl-RS"/>
        </w:rPr>
        <w:t xml:space="preserve"> слој са 30 параметара, који представља координате кључних тачака. Ова мрежа укупно има 2,402,654 параметара за тренирање. </w:t>
      </w:r>
    </w:p>
    <w:p w14:paraId="1178F8B0" w14:textId="77777777" w:rsidR="005A6C4F" w:rsidRDefault="005A6C4F" w:rsidP="005A6C4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7DC6905" wp14:editId="3CE8316F">
            <wp:extent cx="1838325" cy="299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99" cy="299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43D6" w14:textId="06E39299" w:rsidR="005A6C4F" w:rsidRPr="00B61CB6" w:rsidRDefault="005A6C4F" w:rsidP="005A6C4F">
      <w:pPr>
        <w:pStyle w:val="Oznakaslike"/>
        <w:rPr>
          <w:lang w:val="en-US"/>
        </w:rPr>
      </w:pPr>
      <w:bookmarkStart w:id="6" w:name="_Toc125568680"/>
      <w:r w:rsidRPr="006B315E">
        <w:rPr>
          <w:lang w:val="sr-Cyrl-CS"/>
        </w:rPr>
        <w:t xml:space="preserve">Слика </w:t>
      </w:r>
      <w:r w:rsidR="00FF4995">
        <w:rPr>
          <w:lang w:val="sr-Cyrl-RS"/>
        </w:rPr>
        <w:t>3</w:t>
      </w:r>
      <w:r w:rsidRPr="006B315E">
        <w:rPr>
          <w:lang w:val="sr-Cyrl-CS"/>
        </w:rPr>
        <w:t xml:space="preserve">. </w:t>
      </w:r>
      <w:r w:rsidR="00FF4995">
        <w:rPr>
          <w:lang w:val="sr-Cyrl-RS"/>
        </w:rPr>
        <w:t xml:space="preserve">Приказ архитектуре неуралне мреже под називом </w:t>
      </w:r>
      <w:r w:rsidR="00FF4995" w:rsidRPr="00305842">
        <w:rPr>
          <w:i/>
          <w:iCs/>
          <w:lang w:val="en-US"/>
        </w:rPr>
        <w:t>SmallNN</w:t>
      </w:r>
      <w:r>
        <w:rPr>
          <w:lang w:val="sr-Cyrl-CS"/>
        </w:rPr>
        <w:t>.</w:t>
      </w:r>
      <w:bookmarkEnd w:id="6"/>
    </w:p>
    <w:p w14:paraId="4A9D8B3D" w14:textId="53EE3A19" w:rsidR="005A6C4F" w:rsidRDefault="000918B2" w:rsidP="006E7F90">
      <w:pPr>
        <w:pStyle w:val="Osnovnitekst"/>
        <w:rPr>
          <w:lang w:val="sr-Cyrl-RS"/>
        </w:rPr>
      </w:pPr>
      <w:r>
        <w:rPr>
          <w:lang w:val="sr-Cyrl-RS"/>
        </w:rPr>
        <w:t xml:space="preserve">На слици 4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749386AB" w14:textId="1F5CC629" w:rsidR="000918B2" w:rsidRDefault="00CA79D4" w:rsidP="000918B2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52AE17F" wp14:editId="0AF8F42C">
            <wp:extent cx="3728043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002" cy="25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12B" w14:textId="12CA06D5" w:rsidR="000918B2" w:rsidRPr="00B61CB6" w:rsidRDefault="000918B2" w:rsidP="000918B2">
      <w:pPr>
        <w:pStyle w:val="Oznakaslike"/>
        <w:rPr>
          <w:lang w:val="en-US"/>
        </w:rPr>
      </w:pPr>
      <w:bookmarkStart w:id="7" w:name="_Toc125568681"/>
      <w:r w:rsidRPr="006B315E">
        <w:rPr>
          <w:lang w:val="sr-Cyrl-CS"/>
        </w:rPr>
        <w:t xml:space="preserve">Слика </w:t>
      </w:r>
      <w:r>
        <w:rPr>
          <w:lang w:val="sr-Cyrl-RS"/>
        </w:rPr>
        <w:t>4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Pr="000918B2">
        <w:rPr>
          <w:i/>
          <w:iCs/>
          <w:lang w:val="en-US"/>
        </w:rPr>
        <w:t>SmallNN</w:t>
      </w:r>
      <w:r>
        <w:rPr>
          <w:lang w:val="sr-Cyrl-CS"/>
        </w:rPr>
        <w:t>.</w:t>
      </w:r>
      <w:bookmarkEnd w:id="7"/>
    </w:p>
    <w:p w14:paraId="53119803" w14:textId="65FE2E22" w:rsidR="005A6C4F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Pr="00A76A1A">
        <w:rPr>
          <w:lang w:val="sr-Cyrl-RS"/>
        </w:rPr>
        <w:t>4.612</w:t>
      </w:r>
      <w:r>
        <w:rPr>
          <w:lang w:val="sr-Cyrl-RS"/>
        </w:rPr>
        <w:t xml:space="preserve">, док је та вредност са тренинг скупом била </w:t>
      </w:r>
      <w:r w:rsidRPr="00A76A1A">
        <w:rPr>
          <w:lang w:val="sr-Cyrl-RS"/>
        </w:rPr>
        <w:t>5.88</w:t>
      </w:r>
      <w:r>
        <w:rPr>
          <w:lang w:val="sr-Cyrl-RS"/>
        </w:rPr>
        <w:t xml:space="preserve">.  </w:t>
      </w:r>
    </w:p>
    <w:p w14:paraId="404419A6" w14:textId="77777777" w:rsidR="00A76A1A" w:rsidRPr="00A76A1A" w:rsidRDefault="00A76A1A" w:rsidP="00A76A1A">
      <w:pPr>
        <w:pStyle w:val="Osnovnitekst"/>
        <w:rPr>
          <w:lang w:val="sr-Cyrl-RS"/>
        </w:rPr>
      </w:pPr>
    </w:p>
    <w:p w14:paraId="39895840" w14:textId="217965E5" w:rsidR="006E7F90" w:rsidRPr="00A76A1A" w:rsidRDefault="00021726" w:rsidP="00A76A1A">
      <w:pPr>
        <w:pStyle w:val="IInivonaslova-Potpoglavlje"/>
        <w:rPr>
          <w:lang w:val="sr-Cyrl-CS"/>
        </w:rPr>
      </w:pPr>
      <w:r>
        <w:rPr>
          <w:lang w:val="sr-Latn-RS"/>
        </w:rPr>
        <w:t>Deep</w:t>
      </w:r>
      <w:r w:rsidR="006E7F90">
        <w:rPr>
          <w:lang w:val="sr-Latn-RS"/>
        </w:rPr>
        <w:t>NN</w:t>
      </w:r>
    </w:p>
    <w:p w14:paraId="336C0789" w14:textId="5096784C" w:rsidR="00A76A1A" w:rsidRPr="00FF4995" w:rsidRDefault="00A76A1A" w:rsidP="00A76A1A">
      <w:pPr>
        <w:pStyle w:val="Osnovnitekst"/>
        <w:rPr>
          <w:lang w:val="sr-Cyrl-RS"/>
        </w:rPr>
      </w:pPr>
      <w:bookmarkStart w:id="8" w:name="_Hlk125545184"/>
      <w:r>
        <w:rPr>
          <w:lang w:val="sr-Cyrl-RS"/>
        </w:rPr>
        <w:t xml:space="preserve">На слици </w:t>
      </w:r>
      <w:r>
        <w:rPr>
          <w:lang w:val="sr-Cyrl-RS"/>
        </w:rPr>
        <w:t>5</w:t>
      </w:r>
      <w:r>
        <w:rPr>
          <w:lang w:val="sr-Cyrl-RS"/>
        </w:rPr>
        <w:t xml:space="preserve"> је приказана архитектура неуралне мреже под називом </w:t>
      </w:r>
      <w:r>
        <w:rPr>
          <w:i/>
          <w:iCs/>
          <w:lang w:val="en-US"/>
        </w:rPr>
        <w:t>Deep</w:t>
      </w:r>
      <w:r w:rsidRPr="005A6C4F">
        <w:rPr>
          <w:i/>
          <w:iCs/>
          <w:lang w:val="en-US"/>
        </w:rPr>
        <w:t>NN</w:t>
      </w:r>
      <w:r>
        <w:rPr>
          <w:lang w:val="sr-Cyrl-RS"/>
        </w:rPr>
        <w:t xml:space="preserve"> (назив потиче од </w:t>
      </w:r>
      <w:r>
        <w:rPr>
          <w:lang w:val="sr-Cyrl-RS"/>
        </w:rPr>
        <w:t xml:space="preserve">значајно већег </w:t>
      </w:r>
      <w:r>
        <w:rPr>
          <w:lang w:val="sr-Cyrl-RS"/>
        </w:rPr>
        <w:t xml:space="preserve">броја скривених слојева у односу на </w:t>
      </w:r>
      <w:r>
        <w:rPr>
          <w:lang w:val="sr-Cyrl-RS"/>
        </w:rPr>
        <w:t xml:space="preserve">неуралну мрежу </w:t>
      </w:r>
      <w:r w:rsidRPr="00A76A1A">
        <w:rPr>
          <w:i/>
          <w:iCs/>
          <w:lang w:val="en-US"/>
        </w:rPr>
        <w:t>SmallNN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>
        <w:rPr>
          <w:lang w:val="sr-Cyrl-RS"/>
        </w:rPr>
        <w:t>слику у 1</w:t>
      </w:r>
      <w:r>
        <w:rPr>
          <w:lang w:val="en-US"/>
        </w:rPr>
        <w:t>D</w:t>
      </w:r>
      <w:r>
        <w:rPr>
          <w:lang w:val="sr-Cyrl-RS"/>
        </w:rPr>
        <w:t xml:space="preserve"> вектор (са 9216 вредности). </w:t>
      </w:r>
      <w:r w:rsidR="0060628F">
        <w:rPr>
          <w:lang w:val="sr-Cyrl-RS"/>
        </w:rPr>
        <w:t xml:space="preserve">Шест </w:t>
      </w:r>
      <w:r>
        <w:rPr>
          <w:lang w:val="sr-Cyrl-RS"/>
        </w:rPr>
        <w:t>скривен</w:t>
      </w:r>
      <w:r w:rsidR="0060628F">
        <w:rPr>
          <w:lang w:val="sr-Cyrl-RS"/>
        </w:rPr>
        <w:t>их</w:t>
      </w:r>
      <w:r>
        <w:rPr>
          <w:lang w:val="sr-Cyrl-RS"/>
        </w:rPr>
        <w:t xml:space="preserve"> слоја која следе су св</w:t>
      </w:r>
      <w:r w:rsidR="0060628F">
        <w:rPr>
          <w:lang w:val="sr-Cyrl-RS"/>
        </w:rPr>
        <w:t>и</w:t>
      </w:r>
      <w:r>
        <w:rPr>
          <w:lang w:val="sr-Cyrl-RS"/>
        </w:rPr>
        <w:t xml:space="preserve">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>
        <w:rPr>
          <w:lang w:val="sr-Cyrl-RS"/>
        </w:rPr>
        <w:t xml:space="preserve">и бројеви параметара су редом </w:t>
      </w:r>
      <w:r w:rsidR="0060628F">
        <w:rPr>
          <w:lang w:val="sr-Cyrl-RS"/>
        </w:rPr>
        <w:t>1024</w:t>
      </w:r>
      <w:r>
        <w:rPr>
          <w:lang w:val="sr-Cyrl-RS"/>
        </w:rPr>
        <w:t>,</w:t>
      </w:r>
      <w:r w:rsidR="0060628F">
        <w:rPr>
          <w:lang w:val="sr-Cyrl-RS"/>
        </w:rPr>
        <w:t xml:space="preserve"> 512, 256,</w:t>
      </w:r>
      <w:r>
        <w:rPr>
          <w:lang w:val="sr-Cyrl-RS"/>
        </w:rPr>
        <w:t xml:space="preserve"> 128</w:t>
      </w:r>
      <w:r w:rsidR="0060628F">
        <w:rPr>
          <w:lang w:val="sr-Cyrl-RS"/>
        </w:rPr>
        <w:t>, 64 и</w:t>
      </w:r>
      <w:r>
        <w:rPr>
          <w:lang w:val="sr-Cyrl-RS"/>
        </w:rPr>
        <w:t xml:space="preserve"> 64.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60628F">
        <w:rPr>
          <w:lang w:val="sr-Cyrl-RS"/>
        </w:rPr>
        <w:t>10</w:t>
      </w:r>
      <w:r>
        <w:rPr>
          <w:lang w:val="sr-Cyrl-RS"/>
        </w:rPr>
        <w:t>,</w:t>
      </w:r>
      <w:r w:rsidR="0060628F">
        <w:rPr>
          <w:lang w:val="sr-Cyrl-RS"/>
        </w:rPr>
        <w:t>141</w:t>
      </w:r>
      <w:r>
        <w:rPr>
          <w:lang w:val="sr-Cyrl-RS"/>
        </w:rPr>
        <w:t>,</w:t>
      </w:r>
      <w:r w:rsidR="0060628F">
        <w:rPr>
          <w:lang w:val="sr-Cyrl-RS"/>
        </w:rPr>
        <w:t>598</w:t>
      </w:r>
      <w:r>
        <w:rPr>
          <w:lang w:val="sr-Cyrl-RS"/>
        </w:rPr>
        <w:t xml:space="preserve"> параметара за тренирање. </w:t>
      </w:r>
    </w:p>
    <w:p w14:paraId="5269DFB8" w14:textId="77777777" w:rsidR="00A76A1A" w:rsidRDefault="00A76A1A" w:rsidP="00A76A1A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5384C8EA" wp14:editId="649ED1AE">
            <wp:extent cx="1876425" cy="4785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317" cy="47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497" w14:textId="7DEB23E2" w:rsidR="00A76A1A" w:rsidRPr="00B61CB6" w:rsidRDefault="00A76A1A" w:rsidP="00A76A1A">
      <w:pPr>
        <w:pStyle w:val="Oznakaslike"/>
        <w:rPr>
          <w:lang w:val="en-US"/>
        </w:rPr>
      </w:pPr>
      <w:bookmarkStart w:id="9" w:name="_Toc125568682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5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60628F" w:rsidRPr="00305842">
        <w:rPr>
          <w:i/>
          <w:iCs/>
          <w:lang w:val="en-US"/>
        </w:rPr>
        <w:t>Deep</w:t>
      </w:r>
      <w:r w:rsidRPr="00305842">
        <w:rPr>
          <w:i/>
          <w:iCs/>
          <w:lang w:val="en-US"/>
        </w:rPr>
        <w:t>NN</w:t>
      </w:r>
      <w:r>
        <w:rPr>
          <w:lang w:val="sr-Cyrl-CS"/>
        </w:rPr>
        <w:t>.</w:t>
      </w:r>
      <w:bookmarkEnd w:id="9"/>
    </w:p>
    <w:p w14:paraId="3BC35A2A" w14:textId="04B395A3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60628F">
        <w:rPr>
          <w:lang w:val="en-US"/>
        </w:rPr>
        <w:t>6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5066D7C5" w14:textId="77777777" w:rsidR="00A76A1A" w:rsidRPr="002E0C52" w:rsidRDefault="00A76A1A" w:rsidP="00A76A1A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6A1DCD4E" wp14:editId="43D2D40E">
            <wp:extent cx="3967214" cy="2644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8A98" w14:textId="29C09999" w:rsidR="00A76A1A" w:rsidRPr="00B61CB6" w:rsidRDefault="00A76A1A" w:rsidP="00A76A1A">
      <w:pPr>
        <w:pStyle w:val="Oznakaslike"/>
        <w:rPr>
          <w:lang w:val="en-US"/>
        </w:rPr>
      </w:pPr>
      <w:bookmarkStart w:id="10" w:name="_Toc125568683"/>
      <w:r w:rsidRPr="006B315E">
        <w:rPr>
          <w:lang w:val="sr-Cyrl-CS"/>
        </w:rPr>
        <w:t xml:space="preserve">Слика </w:t>
      </w:r>
      <w:r w:rsidR="00A65875">
        <w:rPr>
          <w:lang w:val="en-US"/>
        </w:rPr>
        <w:t>6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60628F">
        <w:rPr>
          <w:i/>
          <w:iCs/>
          <w:lang w:val="en-US"/>
        </w:rPr>
        <w:t>Deep</w:t>
      </w:r>
      <w:r w:rsidRPr="000918B2">
        <w:rPr>
          <w:i/>
          <w:iCs/>
          <w:lang w:val="en-US"/>
        </w:rPr>
        <w:t>NN</w:t>
      </w:r>
      <w:r>
        <w:rPr>
          <w:lang w:val="sr-Cyrl-CS"/>
        </w:rPr>
        <w:t>.</w:t>
      </w:r>
      <w:bookmarkEnd w:id="10"/>
    </w:p>
    <w:p w14:paraId="3C819D85" w14:textId="0DA0E416" w:rsidR="00A76A1A" w:rsidRDefault="00A76A1A" w:rsidP="00A76A1A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="00CA79D4">
        <w:rPr>
          <w:lang w:val="sr-Latn-RS"/>
        </w:rPr>
        <w:t>0.712</w:t>
      </w:r>
      <w:r>
        <w:rPr>
          <w:lang w:val="sr-Cyrl-RS"/>
        </w:rPr>
        <w:t xml:space="preserve">, док је та вредност са тренинг скупом била </w:t>
      </w:r>
      <w:r w:rsidR="00CA79D4">
        <w:rPr>
          <w:lang w:val="sr-Latn-RS"/>
        </w:rPr>
        <w:t>1.41</w:t>
      </w:r>
      <w:r>
        <w:rPr>
          <w:lang w:val="sr-Cyrl-RS"/>
        </w:rPr>
        <w:t xml:space="preserve">.  </w:t>
      </w:r>
    </w:p>
    <w:bookmarkEnd w:id="8"/>
    <w:p w14:paraId="69787D53" w14:textId="77777777" w:rsidR="00A76A1A" w:rsidRDefault="00A76A1A" w:rsidP="006E7F90">
      <w:pPr>
        <w:pStyle w:val="Osnovnitekst"/>
        <w:rPr>
          <w:lang w:val="sr-Latn-RS"/>
        </w:rPr>
      </w:pPr>
    </w:p>
    <w:p w14:paraId="078D49CC" w14:textId="0A47C7EB" w:rsidR="006E7F90" w:rsidRPr="009E3AD9" w:rsidRDefault="00021726" w:rsidP="006E7F90">
      <w:pPr>
        <w:pStyle w:val="IInivonaslova-Potpoglavlje"/>
        <w:rPr>
          <w:lang w:val="sr-Cyrl-CS"/>
        </w:rPr>
      </w:pPr>
      <w:r>
        <w:rPr>
          <w:lang w:val="sr-Latn-RS"/>
        </w:rPr>
        <w:t>LeNet-5</w:t>
      </w:r>
    </w:p>
    <w:p w14:paraId="4C7FC000" w14:textId="5E716D04" w:rsidR="00CA79D4" w:rsidRPr="00FF4995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sr-Latn-RS"/>
        </w:rPr>
        <w:t>7</w:t>
      </w:r>
      <w:r>
        <w:rPr>
          <w:lang w:val="sr-Cyrl-RS"/>
        </w:rPr>
        <w:t xml:space="preserve"> је приказана архитектура </w:t>
      </w:r>
      <w:r w:rsidR="00BA2F00" w:rsidRPr="00BA2F00">
        <w:rPr>
          <w:lang w:val="sr-Cyrl-RS"/>
        </w:rPr>
        <w:t>конволуционе</w:t>
      </w:r>
      <w:r w:rsidR="00BA2F00">
        <w:rPr>
          <w:lang w:val="sr-Cyrl-RS"/>
        </w:rPr>
        <w:t xml:space="preserve"> </w:t>
      </w:r>
      <w:r>
        <w:rPr>
          <w:lang w:val="sr-Cyrl-RS"/>
        </w:rPr>
        <w:t xml:space="preserve">неуралне мреже под називом </w:t>
      </w:r>
      <w:r>
        <w:rPr>
          <w:i/>
          <w:iCs/>
          <w:lang w:val="en-US"/>
        </w:rPr>
        <w:t>LeNet-5</w:t>
      </w:r>
      <w:r>
        <w:rPr>
          <w:lang w:val="sr-Cyrl-RS"/>
        </w:rPr>
        <w:t xml:space="preserve"> (назив потиче од </w:t>
      </w:r>
      <w:r w:rsidR="00BA2F00">
        <w:rPr>
          <w:lang w:val="sr-Cyrl-RS"/>
        </w:rPr>
        <w:t xml:space="preserve">архитектуралне сличности са конволуционом неуралном мрежом са истим називом, описаном у раду </w:t>
      </w:r>
      <w:r w:rsidR="00BA2F00">
        <w:rPr>
          <w:lang w:val="en-US"/>
        </w:rPr>
        <w:t>[</w:t>
      </w:r>
      <w:r w:rsidR="009C1E4A">
        <w:rPr>
          <w:lang w:val="en-US"/>
        </w:rPr>
        <w:t>2</w:t>
      </w:r>
      <w:r w:rsidR="00BA2F00"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 w:rsidR="00BA2F00">
        <w:rPr>
          <w:lang w:val="en-US"/>
        </w:rPr>
        <w:t xml:space="preserve">e </w:t>
      </w:r>
      <w:r w:rsidR="00BA2F00">
        <w:rPr>
          <w:lang w:val="sr-Cyrl-RS"/>
        </w:rPr>
        <w:t>два конволуциона слоја</w:t>
      </w:r>
      <w:r w:rsidR="00AB61FF">
        <w:rPr>
          <w:lang w:val="sr-Cyrl-RS"/>
        </w:rPr>
        <w:t xml:space="preserve">, сваки праћен са по једним </w:t>
      </w:r>
      <w:r w:rsidR="00BA2F00">
        <w:rPr>
          <w:i/>
          <w:iCs/>
          <w:lang w:val="sr-Latn-RS"/>
        </w:rPr>
        <w:t>MaxPool</w:t>
      </w:r>
      <w:r w:rsidR="009C1E4A">
        <w:rPr>
          <w:lang w:val="en-US"/>
        </w:rPr>
        <w:t xml:space="preserve"> </w:t>
      </w:r>
      <w:r w:rsidR="009C1E4A">
        <w:rPr>
          <w:lang w:val="sr-Cyrl-RS"/>
        </w:rPr>
        <w:t>слој</w:t>
      </w:r>
      <w:r w:rsidR="00AB61FF">
        <w:rPr>
          <w:lang w:val="sr-Cyrl-RS"/>
        </w:rPr>
        <w:t>ем</w:t>
      </w:r>
      <w:r w:rsidR="009C1E4A">
        <w:rPr>
          <w:lang w:val="sr-Cyrl-RS"/>
        </w:rPr>
        <w:t>. Величине кернела оба конволуциона слоја су 5</w:t>
      </w:r>
      <w:r w:rsidR="00AB61FF">
        <w:rPr>
          <w:lang w:val="en-US"/>
        </w:rPr>
        <w:t>x5</w:t>
      </w:r>
      <w:r w:rsidR="009C1E4A">
        <w:rPr>
          <w:lang w:val="sr-Cyrl-RS"/>
        </w:rPr>
        <w:t>, док су димен</w:t>
      </w:r>
      <w:r w:rsidR="00AB61FF">
        <w:rPr>
          <w:lang w:val="sr-Cyrl-RS"/>
        </w:rPr>
        <w:t>з</w:t>
      </w:r>
      <w:r w:rsidR="009C1E4A">
        <w:rPr>
          <w:lang w:val="sr-Cyrl-RS"/>
        </w:rPr>
        <w:t xml:space="preserve">ије матрице за </w:t>
      </w:r>
      <w:r w:rsidR="009C1E4A">
        <w:rPr>
          <w:i/>
          <w:iCs/>
          <w:lang w:val="sr-Latn-RS"/>
        </w:rPr>
        <w:t>MaxPool</w:t>
      </w:r>
      <w:r w:rsidR="009C1E4A">
        <w:rPr>
          <w:lang w:val="sr-Cyrl-RS"/>
        </w:rPr>
        <w:t xml:space="preserve"> слојеве биле 2</w:t>
      </w:r>
      <w:r w:rsidR="009C1E4A">
        <w:rPr>
          <w:lang w:val="en-US"/>
        </w:rPr>
        <w:t>x2</w:t>
      </w:r>
      <w:r w:rsidR="009C1E4A">
        <w:rPr>
          <w:lang w:val="sr-Cyrl-RS"/>
        </w:rPr>
        <w:t>. Први конволуциони слоја је димензија 96</w:t>
      </w:r>
      <w:r w:rsidR="009C1E4A">
        <w:rPr>
          <w:lang w:val="en-US"/>
        </w:rPr>
        <w:t>x96</w:t>
      </w:r>
      <w:r w:rsidR="009C1E4A">
        <w:rPr>
          <w:lang w:val="sr-Cyrl-RS"/>
        </w:rPr>
        <w:t xml:space="preserve"> и има 6 филтера, док је други конволуциони слој димензија 46</w:t>
      </w:r>
      <w:r w:rsidR="009C1E4A">
        <w:rPr>
          <w:lang w:val="en-US"/>
        </w:rPr>
        <w:t>x46</w:t>
      </w:r>
      <w:r w:rsidR="009C1E4A">
        <w:rPr>
          <w:lang w:val="sr-Cyrl-RS"/>
        </w:rPr>
        <w:t xml:space="preserve"> са 16 филтера. Након конволуционог дела ове мреже следи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 w:rsidR="009C1E4A">
        <w:rPr>
          <w:lang w:val="sr-Cyrl-RS"/>
        </w:rPr>
        <w:t xml:space="preserve">улазни податак (чије су димензије након примена кнволуционих и </w:t>
      </w:r>
      <w:r w:rsidR="009C1E4A">
        <w:rPr>
          <w:lang w:val="en-US"/>
        </w:rPr>
        <w:t xml:space="preserve">pooling </w:t>
      </w:r>
      <w:r w:rsidR="009C1E4A">
        <w:rPr>
          <w:lang w:val="sr-Cyrl-RS"/>
        </w:rPr>
        <w:t>слојева 21</w:t>
      </w:r>
      <w:r w:rsidR="009C1E4A">
        <w:rPr>
          <w:lang w:val="en-US"/>
        </w:rPr>
        <w:t>x21x16</w:t>
      </w:r>
      <w:r w:rsidR="009C1E4A">
        <w:rPr>
          <w:lang w:val="sr-Cyrl-RS"/>
        </w:rPr>
        <w:t>)</w:t>
      </w:r>
      <w:r w:rsidR="009C1E4A">
        <w:rPr>
          <w:lang w:val="sr-Latn-RS"/>
        </w:rPr>
        <w:t xml:space="preserve">. </w:t>
      </w:r>
      <w:r w:rsidR="009C1E4A">
        <w:rPr>
          <w:lang w:val="sr-Cyrl-RS"/>
        </w:rPr>
        <w:t xml:space="preserve">Последња два скривена слоја су </w:t>
      </w:r>
      <w:r w:rsidRPr="00FF4995">
        <w:rPr>
          <w:i/>
          <w:iCs/>
          <w:lang w:val="en-US"/>
        </w:rPr>
        <w:t>Fully-Connected</w:t>
      </w:r>
      <w:r>
        <w:rPr>
          <w:lang w:val="en-US"/>
        </w:rPr>
        <w:t xml:space="preserve"> </w:t>
      </w:r>
      <w:r w:rsidR="009C1E4A">
        <w:rPr>
          <w:lang w:val="sr-Cyrl-RS"/>
        </w:rPr>
        <w:t xml:space="preserve">са </w:t>
      </w:r>
      <w:r>
        <w:rPr>
          <w:lang w:val="sr-Cyrl-RS"/>
        </w:rPr>
        <w:t>бројеви</w:t>
      </w:r>
      <w:r w:rsidR="009C1E4A">
        <w:rPr>
          <w:lang w:val="sr-Cyrl-RS"/>
        </w:rPr>
        <w:t>ма</w:t>
      </w:r>
      <w:r>
        <w:rPr>
          <w:lang w:val="sr-Cyrl-RS"/>
        </w:rPr>
        <w:t xml:space="preserve"> параметара редом </w:t>
      </w:r>
      <w:r w:rsidR="009C1E4A">
        <w:rPr>
          <w:lang w:val="sr-Cyrl-RS"/>
        </w:rPr>
        <w:t>120</w:t>
      </w:r>
      <w:r>
        <w:rPr>
          <w:lang w:val="sr-Cyrl-RS"/>
        </w:rPr>
        <w:t xml:space="preserve"> и </w:t>
      </w:r>
      <w:r w:rsidR="009C1E4A">
        <w:rPr>
          <w:lang w:val="sr-Cyrl-RS"/>
        </w:rPr>
        <w:t>8</w:t>
      </w:r>
      <w:r>
        <w:rPr>
          <w:lang w:val="sr-Cyrl-RS"/>
        </w:rPr>
        <w:t xml:space="preserve">4.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9C1E4A">
        <w:rPr>
          <w:lang w:val="sr-Cyrl-RS"/>
        </w:rPr>
        <w:t xml:space="preserve">862,126 </w:t>
      </w:r>
      <w:r>
        <w:rPr>
          <w:lang w:val="sr-Cyrl-RS"/>
        </w:rPr>
        <w:t xml:space="preserve">параметара за тренирање. </w:t>
      </w:r>
    </w:p>
    <w:p w14:paraId="5BF5938B" w14:textId="77777777" w:rsidR="00CA79D4" w:rsidRDefault="00CA79D4" w:rsidP="00CA79D4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14FE0179" wp14:editId="1EE3BA42">
            <wp:extent cx="2009775" cy="4867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6" cy="487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29A3" w14:textId="374D290C" w:rsidR="00CA79D4" w:rsidRPr="00B61CB6" w:rsidRDefault="00CA79D4" w:rsidP="008776DC">
      <w:pPr>
        <w:pStyle w:val="Oznakaslike"/>
        <w:ind w:left="720" w:hanging="720"/>
        <w:rPr>
          <w:lang w:val="en-US"/>
        </w:rPr>
      </w:pPr>
      <w:bookmarkStart w:id="11" w:name="_Toc125568684"/>
      <w:r w:rsidRPr="006B315E">
        <w:rPr>
          <w:lang w:val="sr-Cyrl-CS"/>
        </w:rPr>
        <w:t xml:space="preserve">Слика </w:t>
      </w:r>
      <w:r w:rsidR="008776DC">
        <w:rPr>
          <w:lang w:val="en-US"/>
        </w:rPr>
        <w:t>7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8776DC" w:rsidRPr="00305842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11"/>
    </w:p>
    <w:p w14:paraId="278C52DE" w14:textId="1AEBAD9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9C1E4A">
        <w:rPr>
          <w:lang w:val="sr-Cyrl-RS"/>
        </w:rPr>
        <w:t>8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4D53E3D7" w14:textId="77777777" w:rsidR="00CA79D4" w:rsidRPr="002E0C52" w:rsidRDefault="00CA79D4" w:rsidP="00CA79D4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BF7C887" wp14:editId="5CD9C0EE">
            <wp:extent cx="3967214" cy="2644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4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9D1A" w14:textId="360B7346" w:rsidR="00CA79D4" w:rsidRPr="00B61CB6" w:rsidRDefault="00CA79D4" w:rsidP="00CA79D4">
      <w:pPr>
        <w:pStyle w:val="Oznakaslike"/>
        <w:rPr>
          <w:lang w:val="en-US"/>
        </w:rPr>
      </w:pPr>
      <w:bookmarkStart w:id="12" w:name="_Toc125568685"/>
      <w:r w:rsidRPr="006B315E">
        <w:rPr>
          <w:lang w:val="sr-Cyrl-CS"/>
        </w:rPr>
        <w:t xml:space="preserve">Слика </w:t>
      </w:r>
      <w:r w:rsidR="009C1E4A">
        <w:rPr>
          <w:lang w:val="sr-Cyrl-RS"/>
        </w:rPr>
        <w:t>8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9C1E4A">
        <w:rPr>
          <w:i/>
          <w:iCs/>
          <w:lang w:val="en-US"/>
        </w:rPr>
        <w:t>LeNet-5</w:t>
      </w:r>
      <w:r>
        <w:rPr>
          <w:lang w:val="sr-Cyrl-CS"/>
        </w:rPr>
        <w:t>.</w:t>
      </w:r>
      <w:bookmarkEnd w:id="12"/>
    </w:p>
    <w:p w14:paraId="308FBACC" w14:textId="72CAA3E4" w:rsidR="00CA79D4" w:rsidRDefault="00CA79D4" w:rsidP="00CA79D4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>
        <w:rPr>
          <w:lang w:val="sr-Latn-RS"/>
        </w:rPr>
        <w:t>0.7</w:t>
      </w:r>
      <w:r w:rsidR="009C1E4A">
        <w:rPr>
          <w:lang w:val="sr-Cyrl-RS"/>
        </w:rPr>
        <w:t>44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 w:rsidR="009C1E4A">
        <w:rPr>
          <w:lang w:val="sr-Cyrl-RS"/>
        </w:rPr>
        <w:t>178</w:t>
      </w:r>
      <w:r>
        <w:rPr>
          <w:lang w:val="sr-Cyrl-RS"/>
        </w:rPr>
        <w:t xml:space="preserve">.  </w:t>
      </w:r>
    </w:p>
    <w:p w14:paraId="07C93194" w14:textId="423E4B67" w:rsidR="00CA79D4" w:rsidRDefault="00CA79D4" w:rsidP="00AB61FF">
      <w:pPr>
        <w:pStyle w:val="Osnovnitekst"/>
        <w:ind w:firstLine="0"/>
        <w:rPr>
          <w:lang w:val="sr-Latn-RS"/>
        </w:rPr>
      </w:pPr>
    </w:p>
    <w:p w14:paraId="6ADF8B1A" w14:textId="77777777" w:rsidR="00AB61FF" w:rsidRDefault="00AB61FF" w:rsidP="00AB61FF">
      <w:pPr>
        <w:pStyle w:val="Osnovnitekst"/>
        <w:ind w:firstLine="0"/>
        <w:rPr>
          <w:lang w:val="sr-Latn-RS"/>
        </w:rPr>
      </w:pPr>
    </w:p>
    <w:p w14:paraId="06E17820" w14:textId="710F6B8D" w:rsidR="006E7F90" w:rsidRPr="009E3AD9" w:rsidRDefault="00021726" w:rsidP="006E7F90">
      <w:pPr>
        <w:pStyle w:val="IInivonaslova-Potpoglavlje"/>
        <w:rPr>
          <w:lang w:val="sr-Cyrl-CS"/>
        </w:rPr>
      </w:pPr>
      <w:r>
        <w:rPr>
          <w:lang w:val="sr-Latn-RS"/>
        </w:rPr>
        <w:t>AlexNet</w:t>
      </w:r>
    </w:p>
    <w:p w14:paraId="62F7D5C8" w14:textId="4B66258C" w:rsidR="00AB61FF" w:rsidRPr="00FF4995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 w:rsidR="00AA1CB6">
        <w:rPr>
          <w:lang w:val="sr-Cyrl-RS"/>
        </w:rPr>
        <w:t>9</w:t>
      </w:r>
      <w:r>
        <w:rPr>
          <w:lang w:val="sr-Cyrl-RS"/>
        </w:rPr>
        <w:t xml:space="preserve"> је приказана архитектура </w:t>
      </w:r>
      <w:r w:rsidRPr="00BA2F00">
        <w:rPr>
          <w:lang w:val="sr-Cyrl-RS"/>
        </w:rPr>
        <w:t>конволуционе</w:t>
      </w:r>
      <w:r>
        <w:rPr>
          <w:lang w:val="sr-Cyrl-RS"/>
        </w:rPr>
        <w:t xml:space="preserve"> неуралне мреже под називом </w:t>
      </w:r>
      <w:r>
        <w:rPr>
          <w:i/>
          <w:iCs/>
          <w:lang w:val="en-US"/>
        </w:rPr>
        <w:t>AlexNet</w:t>
      </w:r>
      <w:r>
        <w:rPr>
          <w:lang w:val="sr-Cyrl-RS"/>
        </w:rPr>
        <w:t xml:space="preserve"> (назив потиче од архитектуралне сличности са конволуционом неуралном мрежом са истим називом, описаном у раду </w:t>
      </w:r>
      <w:r>
        <w:rPr>
          <w:lang w:val="en-US"/>
        </w:rPr>
        <w:t>[</w:t>
      </w:r>
      <w:r>
        <w:rPr>
          <w:lang w:val="en-US"/>
        </w:rPr>
        <w:t>3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>
        <w:rPr>
          <w:lang w:val="sr-Cyrl-RS"/>
        </w:rPr>
        <w:t>Улазни слој ове мреже представља слику 96</w:t>
      </w:r>
      <w:r>
        <w:rPr>
          <w:lang w:val="sr-Latn-RS"/>
        </w:rPr>
        <w:t>x96</w:t>
      </w:r>
      <w:r>
        <w:rPr>
          <w:lang w:val="sr-Cyrl-RS"/>
        </w:rPr>
        <w:t xml:space="preserve"> и након њега след</w:t>
      </w:r>
      <w:r>
        <w:rPr>
          <w:lang w:val="en-US"/>
        </w:rPr>
        <w:t xml:space="preserve">e </w:t>
      </w:r>
      <w:r>
        <w:rPr>
          <w:lang w:val="sr-Cyrl-RS"/>
        </w:rPr>
        <w:t xml:space="preserve">два </w:t>
      </w:r>
      <w:r>
        <w:rPr>
          <w:lang w:val="sr-Cyrl-RS"/>
        </w:rPr>
        <w:t xml:space="preserve">конволуциона слоја, сваки праћен са по једним </w:t>
      </w:r>
      <w:r>
        <w:rPr>
          <w:i/>
          <w:iCs/>
          <w:lang w:val="sr-Latn-RS"/>
        </w:rPr>
        <w:t>MaxPool</w:t>
      </w:r>
      <w:r>
        <w:rPr>
          <w:lang w:val="en-US"/>
        </w:rPr>
        <w:t xml:space="preserve"> </w:t>
      </w:r>
      <w:r>
        <w:rPr>
          <w:lang w:val="sr-Cyrl-RS"/>
        </w:rPr>
        <w:t xml:space="preserve">слојем. </w:t>
      </w:r>
      <w:r w:rsidR="00AA1CB6">
        <w:rPr>
          <w:lang w:val="sr-Cyrl-RS"/>
        </w:rPr>
        <w:t xml:space="preserve">Први </w:t>
      </w:r>
      <w:r>
        <w:rPr>
          <w:lang w:val="sr-Cyrl-RS"/>
        </w:rPr>
        <w:t>конволуцион</w:t>
      </w:r>
      <w:r w:rsidR="00AA1CB6">
        <w:rPr>
          <w:lang w:val="sr-Cyrl-RS"/>
        </w:rPr>
        <w:t>и</w:t>
      </w:r>
      <w:r>
        <w:rPr>
          <w:lang w:val="sr-Cyrl-RS"/>
        </w:rPr>
        <w:t xml:space="preserve"> слој</w:t>
      </w:r>
      <w:r w:rsidR="00AA1CB6">
        <w:rPr>
          <w:lang w:val="sr-Cyrl-RS"/>
        </w:rPr>
        <w:t xml:space="preserve"> има кернел величине</w:t>
      </w:r>
      <w:r>
        <w:rPr>
          <w:lang w:val="sr-Cyrl-RS"/>
        </w:rPr>
        <w:t xml:space="preserve"> 11</w:t>
      </w:r>
      <w:r>
        <w:rPr>
          <w:lang w:val="en-US"/>
        </w:rPr>
        <w:t>x11</w:t>
      </w:r>
      <w:r w:rsidR="00AA1CB6">
        <w:rPr>
          <w:lang w:val="sr-Cyrl-RS"/>
        </w:rPr>
        <w:t xml:space="preserve"> и садржи 96 филтера</w:t>
      </w:r>
      <w:r>
        <w:rPr>
          <w:lang w:val="sr-Cyrl-RS"/>
        </w:rPr>
        <w:t xml:space="preserve">, </w:t>
      </w:r>
      <w:r w:rsidR="00AA1CB6">
        <w:rPr>
          <w:lang w:val="sr-Cyrl-RS"/>
        </w:rPr>
        <w:t>док</w:t>
      </w:r>
      <w:r>
        <w:rPr>
          <w:lang w:val="sr-Cyrl-RS"/>
        </w:rPr>
        <w:t xml:space="preserve"> друг</w:t>
      </w:r>
      <w:r w:rsidR="00AA1CB6">
        <w:rPr>
          <w:lang w:val="sr-Cyrl-RS"/>
        </w:rPr>
        <w:t>и конволуциони слој има 256 филтера и кернел величине</w:t>
      </w:r>
      <w:r>
        <w:rPr>
          <w:lang w:val="sr-Cyrl-RS"/>
        </w:rPr>
        <w:t xml:space="preserve"> 5</w:t>
      </w:r>
      <w:r>
        <w:rPr>
          <w:lang w:val="en-US"/>
        </w:rPr>
        <w:t>x5</w:t>
      </w:r>
      <w:r w:rsidR="00AA1CB6">
        <w:rPr>
          <w:lang w:val="sr-Cyrl-RS"/>
        </w:rPr>
        <w:t>. Ди</w:t>
      </w:r>
      <w:r>
        <w:rPr>
          <w:lang w:val="sr-Cyrl-RS"/>
        </w:rPr>
        <w:t>мен</w:t>
      </w:r>
      <w:r w:rsidR="00AA1CB6">
        <w:rPr>
          <w:lang w:val="sr-Cyrl-RS"/>
        </w:rPr>
        <w:t>з</w:t>
      </w:r>
      <w:r>
        <w:rPr>
          <w:lang w:val="sr-Cyrl-RS"/>
        </w:rPr>
        <w:t xml:space="preserve">ије матрице за </w:t>
      </w:r>
      <w:bookmarkStart w:id="13" w:name="_Hlk125556759"/>
      <w:r>
        <w:rPr>
          <w:i/>
          <w:iCs/>
          <w:lang w:val="sr-Latn-RS"/>
        </w:rPr>
        <w:t>MaxPool</w:t>
      </w:r>
      <w:r>
        <w:rPr>
          <w:lang w:val="sr-Cyrl-RS"/>
        </w:rPr>
        <w:t xml:space="preserve"> слојеве </w:t>
      </w:r>
      <w:bookmarkEnd w:id="13"/>
      <w:r>
        <w:rPr>
          <w:lang w:val="sr-Cyrl-RS"/>
        </w:rPr>
        <w:t xml:space="preserve">биле </w:t>
      </w:r>
      <w:r>
        <w:rPr>
          <w:lang w:val="sr-Cyrl-RS"/>
        </w:rPr>
        <w:t>3</w:t>
      </w:r>
      <w:r>
        <w:rPr>
          <w:lang w:val="en-US"/>
        </w:rPr>
        <w:t>x</w:t>
      </w:r>
      <w:r>
        <w:rPr>
          <w:lang w:val="sr-Cyrl-RS"/>
        </w:rPr>
        <w:t>3 у оба случаја</w:t>
      </w:r>
      <w:r>
        <w:rPr>
          <w:lang w:val="sr-Cyrl-RS"/>
        </w:rPr>
        <w:t xml:space="preserve">. </w:t>
      </w:r>
      <w:r w:rsidR="00AA1CB6">
        <w:rPr>
          <w:lang w:val="sr-Cyrl-RS"/>
        </w:rPr>
        <w:t>Након ове групе, следи група од три сукцесивна конволуциона слоја, са редом 384, 384 и 256 параметара, док су величине кернела у свим случајевима 3</w:t>
      </w:r>
      <w:r w:rsidR="00AA1CB6">
        <w:rPr>
          <w:lang w:val="en-US"/>
        </w:rPr>
        <w:t xml:space="preserve">x3. </w:t>
      </w:r>
      <w:r w:rsidR="00AA1CB6">
        <w:rPr>
          <w:lang w:val="sr-Cyrl-RS"/>
        </w:rPr>
        <w:t xml:space="preserve">Један </w:t>
      </w:r>
      <w:r w:rsidR="00AA1CB6">
        <w:rPr>
          <w:i/>
          <w:iCs/>
          <w:lang w:val="sr-Latn-RS"/>
        </w:rPr>
        <w:t>MaxPool</w:t>
      </w:r>
      <w:r w:rsidR="00AA1CB6">
        <w:rPr>
          <w:lang w:val="sr-Cyrl-RS"/>
        </w:rPr>
        <w:t xml:space="preserve"> слој</w:t>
      </w:r>
      <w:r w:rsidR="00AA1CB6">
        <w:rPr>
          <w:lang w:val="sr-Cyrl-RS"/>
        </w:rPr>
        <w:t xml:space="preserve"> величине </w:t>
      </w:r>
      <w:r w:rsidR="00AA1CB6">
        <w:rPr>
          <w:lang w:val="en-US"/>
        </w:rPr>
        <w:t xml:space="preserve">3x3 </w:t>
      </w:r>
      <w:r w:rsidR="00AA1CB6">
        <w:rPr>
          <w:lang w:val="sr-Cyrl-RS"/>
        </w:rPr>
        <w:t xml:space="preserve">долази након ове три сукцесивне конволуције, да би након њега следео </w:t>
      </w:r>
      <w:r w:rsidRPr="00FF4995">
        <w:rPr>
          <w:i/>
          <w:iCs/>
          <w:lang w:val="en-US"/>
        </w:rPr>
        <w:t>Flatten</w:t>
      </w:r>
      <w:r>
        <w:rPr>
          <w:i/>
          <w:iCs/>
          <w:lang w:val="sr-Cyrl-RS"/>
        </w:rPr>
        <w:t xml:space="preserve"> </w:t>
      </w:r>
      <w:r w:rsidRPr="00FF4995">
        <w:rPr>
          <w:lang w:val="sr-Cyrl-RS"/>
        </w:rPr>
        <w:t>слој</w:t>
      </w:r>
      <w:r>
        <w:rPr>
          <w:lang w:val="sr-Cyrl-RS"/>
        </w:rPr>
        <w:t xml:space="preserve"> који линеаризује 2</w:t>
      </w:r>
      <w:r>
        <w:rPr>
          <w:lang w:val="en-US"/>
        </w:rPr>
        <w:t xml:space="preserve">D </w:t>
      </w:r>
      <w:r>
        <w:rPr>
          <w:lang w:val="sr-Cyrl-RS"/>
        </w:rPr>
        <w:t xml:space="preserve">улазни податак (чије су димензије након примена кнволуционих и </w:t>
      </w:r>
      <w:r>
        <w:rPr>
          <w:lang w:val="en-US"/>
        </w:rPr>
        <w:t xml:space="preserve">pooling </w:t>
      </w:r>
      <w:r>
        <w:rPr>
          <w:lang w:val="sr-Cyrl-RS"/>
        </w:rPr>
        <w:t xml:space="preserve">слојева 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</w:t>
      </w:r>
      <w:r>
        <w:rPr>
          <w:lang w:val="en-US"/>
        </w:rPr>
        <w:t>x</w:t>
      </w:r>
      <w:r w:rsidR="00AA1CB6">
        <w:rPr>
          <w:lang w:val="sr-Cyrl-RS"/>
        </w:rPr>
        <w:t>256</w:t>
      </w:r>
      <w:r>
        <w:rPr>
          <w:lang w:val="sr-Cyrl-RS"/>
        </w:rPr>
        <w:t>)</w:t>
      </w:r>
      <w:r>
        <w:rPr>
          <w:lang w:val="sr-Latn-RS"/>
        </w:rPr>
        <w:t xml:space="preserve">. </w:t>
      </w:r>
      <w:r>
        <w:rPr>
          <w:lang w:val="sr-Cyrl-RS"/>
        </w:rPr>
        <w:t xml:space="preserve">Последња </w:t>
      </w:r>
      <w:r w:rsidR="00AA1CB6">
        <w:rPr>
          <w:lang w:val="sr-Cyrl-RS"/>
        </w:rPr>
        <w:t xml:space="preserve">два </w:t>
      </w:r>
      <w:r>
        <w:rPr>
          <w:lang w:val="sr-Cyrl-RS"/>
        </w:rPr>
        <w:t xml:space="preserve">скривена слоја су </w:t>
      </w:r>
      <w:r w:rsidRPr="00FF4995">
        <w:rPr>
          <w:i/>
          <w:iCs/>
          <w:lang w:val="en-US"/>
        </w:rPr>
        <w:t>Fully-Connected</w:t>
      </w:r>
      <w:r w:rsidR="00AA1CB6">
        <w:rPr>
          <w:lang w:val="sr-Cyrl-RS"/>
        </w:rPr>
        <w:t>, оба</w:t>
      </w:r>
      <w:r>
        <w:rPr>
          <w:lang w:val="en-US"/>
        </w:rPr>
        <w:t xml:space="preserve"> </w:t>
      </w:r>
      <w:r>
        <w:rPr>
          <w:lang w:val="sr-Cyrl-RS"/>
        </w:rPr>
        <w:t xml:space="preserve">са </w:t>
      </w:r>
      <w:r w:rsidR="00AA1CB6">
        <w:rPr>
          <w:lang w:val="sr-Cyrl-RS"/>
        </w:rPr>
        <w:t xml:space="preserve">4096 параметара, а након сваког постоји и </w:t>
      </w:r>
      <w:r w:rsidR="00AA1CB6" w:rsidRPr="00AA1CB6">
        <w:rPr>
          <w:i/>
          <w:iCs/>
          <w:lang w:val="en-US"/>
        </w:rPr>
        <w:t>Dropout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 xml:space="preserve">слој који за сваки </w:t>
      </w:r>
      <w:r w:rsidR="00AA1CB6" w:rsidRPr="00AA1CB6">
        <w:rPr>
          <w:i/>
          <w:iCs/>
          <w:lang w:val="en-US"/>
        </w:rPr>
        <w:t>batch</w:t>
      </w:r>
      <w:r w:rsidR="00AA1CB6">
        <w:rPr>
          <w:lang w:val="en-US"/>
        </w:rPr>
        <w:t xml:space="preserve"> </w:t>
      </w:r>
      <w:r w:rsidR="00AA1CB6">
        <w:rPr>
          <w:lang w:val="sr-Cyrl-RS"/>
        </w:rPr>
        <w:t>гаси по 50% неурона, у оба случаја</w:t>
      </w:r>
      <w:r>
        <w:rPr>
          <w:lang w:val="sr-Cyrl-RS"/>
        </w:rPr>
        <w:t xml:space="preserve">. Излазни слој ове мреже је </w:t>
      </w:r>
      <w:r w:rsidRPr="00FF4995">
        <w:rPr>
          <w:i/>
          <w:iCs/>
          <w:lang w:val="en-US"/>
        </w:rPr>
        <w:t>Fully-Connected</w:t>
      </w:r>
      <w:r>
        <w:rPr>
          <w:lang w:val="sr-Cyrl-RS"/>
        </w:rPr>
        <w:t xml:space="preserve"> слој са 30 параметара, који представља координате кључних тачака. Ова мрежа укупно има </w:t>
      </w:r>
      <w:r w:rsidR="00AA1CB6">
        <w:rPr>
          <w:lang w:val="sr-Cyrl-RS"/>
        </w:rPr>
        <w:t>24,826,590</w:t>
      </w:r>
      <w:r>
        <w:rPr>
          <w:lang w:val="sr-Cyrl-RS"/>
        </w:rPr>
        <w:t xml:space="preserve"> параметара за тренирање. </w:t>
      </w:r>
    </w:p>
    <w:p w14:paraId="58D13B10" w14:textId="77777777" w:rsidR="00AB61FF" w:rsidRDefault="00AB61FF" w:rsidP="00AB61FF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4B22198B" wp14:editId="6BA1018C">
            <wp:extent cx="2076450" cy="82398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7" cy="824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B3BF" w14:textId="10559CFF" w:rsidR="00AB61FF" w:rsidRPr="00B61CB6" w:rsidRDefault="00AB61FF" w:rsidP="00AB61FF">
      <w:pPr>
        <w:pStyle w:val="Oznakaslike"/>
        <w:ind w:left="720" w:hanging="720"/>
        <w:rPr>
          <w:lang w:val="en-US"/>
        </w:rPr>
      </w:pPr>
      <w:bookmarkStart w:id="14" w:name="_Toc125568686"/>
      <w:r w:rsidRPr="006B315E">
        <w:rPr>
          <w:lang w:val="sr-Cyrl-CS"/>
        </w:rPr>
        <w:t xml:space="preserve">Слика </w:t>
      </w:r>
      <w:r w:rsidR="00AA1CB6">
        <w:rPr>
          <w:lang w:val="sr-Cyrl-RS"/>
        </w:rPr>
        <w:t>9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AA1CB6" w:rsidRPr="00305842">
        <w:rPr>
          <w:i/>
          <w:iCs/>
          <w:lang w:val="en-US"/>
        </w:rPr>
        <w:t>AlexNet</w:t>
      </w:r>
      <w:r>
        <w:rPr>
          <w:lang w:val="sr-Cyrl-CS"/>
        </w:rPr>
        <w:t>.</w:t>
      </w:r>
      <w:bookmarkEnd w:id="14"/>
    </w:p>
    <w:p w14:paraId="6DA3858B" w14:textId="3152FC22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На слици </w:t>
      </w:r>
      <w:r w:rsidR="00AA1CB6">
        <w:rPr>
          <w:lang w:val="sr-Cyrl-RS"/>
        </w:rPr>
        <w:t>10</w:t>
      </w:r>
      <w:r>
        <w:rPr>
          <w:lang w:val="sr-Cyrl-RS"/>
        </w:rPr>
        <w:t xml:space="preserve"> је приказана функција </w:t>
      </w:r>
      <w:r w:rsidRPr="000918B2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за тренинг и валидациони скуп.</w:t>
      </w:r>
    </w:p>
    <w:p w14:paraId="354719B6" w14:textId="77777777" w:rsidR="00AB61FF" w:rsidRPr="002E0C52" w:rsidRDefault="00AB61FF" w:rsidP="00AB61FF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494A560F" wp14:editId="74FABBDD">
            <wp:extent cx="3967213" cy="2644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2A78" w14:textId="01924560" w:rsidR="00AB61FF" w:rsidRPr="00B61CB6" w:rsidRDefault="00AB61FF" w:rsidP="00AB61FF">
      <w:pPr>
        <w:pStyle w:val="Oznakaslike"/>
        <w:rPr>
          <w:lang w:val="en-US"/>
        </w:rPr>
      </w:pPr>
      <w:bookmarkStart w:id="15" w:name="_Toc125568687"/>
      <w:r w:rsidRPr="006B315E">
        <w:rPr>
          <w:lang w:val="sr-Cyrl-CS"/>
        </w:rPr>
        <w:t xml:space="preserve">Слика </w:t>
      </w:r>
      <w:r w:rsidR="00386C95">
        <w:rPr>
          <w:lang w:val="en-US"/>
        </w:rPr>
        <w:t>10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 w:rsidR="008B0997">
        <w:rPr>
          <w:i/>
          <w:iCs/>
          <w:lang w:val="en-US"/>
        </w:rPr>
        <w:t>AlexNet</w:t>
      </w:r>
      <w:r>
        <w:rPr>
          <w:lang w:val="sr-Cyrl-CS"/>
        </w:rPr>
        <w:t>.</w:t>
      </w:r>
      <w:bookmarkEnd w:id="15"/>
    </w:p>
    <w:p w14:paraId="6513FEC8" w14:textId="04453FCE" w:rsidR="00AB61FF" w:rsidRDefault="00AB61FF" w:rsidP="00AB61FF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 w:rsidR="00386C95">
        <w:rPr>
          <w:lang w:val="sr-Latn-RS"/>
        </w:rPr>
        <w:t>2.48</w:t>
      </w:r>
      <w:r>
        <w:rPr>
          <w:lang w:val="sr-Cyrl-RS"/>
        </w:rPr>
        <w:t xml:space="preserve">, док је та вредност са тренинг скупом била </w:t>
      </w:r>
      <w:r w:rsidR="00386C95">
        <w:rPr>
          <w:lang w:val="sr-Latn-RS"/>
        </w:rPr>
        <w:t>1.69</w:t>
      </w:r>
      <w:r>
        <w:rPr>
          <w:lang w:val="sr-Cyrl-RS"/>
        </w:rPr>
        <w:t xml:space="preserve">.  </w:t>
      </w:r>
    </w:p>
    <w:p w14:paraId="45951B49" w14:textId="77777777" w:rsidR="00CA79D4" w:rsidRDefault="00CA79D4" w:rsidP="006E7F90">
      <w:pPr>
        <w:pStyle w:val="Osnovnitekst"/>
        <w:rPr>
          <w:lang w:val="sr-Latn-RS"/>
        </w:rPr>
      </w:pPr>
    </w:p>
    <w:p w14:paraId="4C778C03" w14:textId="750D7FB3" w:rsidR="00021726" w:rsidRPr="009E3AD9" w:rsidRDefault="00021726" w:rsidP="00021726">
      <w:pPr>
        <w:pStyle w:val="IInivonaslova-Potpoglavlje"/>
        <w:rPr>
          <w:lang w:val="sr-Cyrl-CS"/>
        </w:rPr>
      </w:pPr>
      <w:r>
        <w:rPr>
          <w:lang w:val="sr-Latn-RS"/>
        </w:rPr>
        <w:t>VGG-16</w:t>
      </w:r>
    </w:p>
    <w:p w14:paraId="569058BC" w14:textId="18D0F048" w:rsidR="008B0997" w:rsidRDefault="00386C95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На слици </w:t>
      </w:r>
      <w:r>
        <w:rPr>
          <w:lang w:val="en-US"/>
        </w:rPr>
        <w:t>1</w:t>
      </w:r>
      <w:r w:rsidR="008B0997">
        <w:rPr>
          <w:lang w:val="en-US"/>
        </w:rPr>
        <w:t>2</w:t>
      </w:r>
      <w:r>
        <w:rPr>
          <w:lang w:val="sr-Cyrl-RS"/>
        </w:rPr>
        <w:t xml:space="preserve"> је приказана архитектура </w:t>
      </w:r>
      <w:r w:rsidRPr="00BA2F00">
        <w:rPr>
          <w:lang w:val="sr-Cyrl-RS"/>
        </w:rPr>
        <w:t>конволуционе</w:t>
      </w:r>
      <w:r>
        <w:rPr>
          <w:lang w:val="sr-Cyrl-RS"/>
        </w:rPr>
        <w:t xml:space="preserve"> неуралне мреже под називом </w:t>
      </w:r>
      <w:r>
        <w:rPr>
          <w:i/>
          <w:iCs/>
          <w:lang w:val="en-US"/>
        </w:rPr>
        <w:t>VGG-16</w:t>
      </w:r>
      <w:r>
        <w:rPr>
          <w:lang w:val="sr-Cyrl-RS"/>
        </w:rPr>
        <w:t xml:space="preserve"> (</w:t>
      </w:r>
      <w:r>
        <w:rPr>
          <w:lang w:val="sr-Cyrl-RS"/>
        </w:rPr>
        <w:t>ова неурална мрежа је потпуно иста као из референтног рада</w:t>
      </w:r>
      <w:r>
        <w:rPr>
          <w:lang w:val="sr-Cyrl-RS"/>
        </w:rPr>
        <w:t xml:space="preserve"> </w:t>
      </w:r>
      <w:r>
        <w:rPr>
          <w:lang w:val="en-US"/>
        </w:rPr>
        <w:t>[</w:t>
      </w:r>
      <w:r w:rsidR="008B0997">
        <w:rPr>
          <w:lang w:val="en-US"/>
        </w:rPr>
        <w:t>4</w:t>
      </w:r>
      <w:r>
        <w:rPr>
          <w:lang w:val="en-US"/>
        </w:rPr>
        <w:t>]</w:t>
      </w:r>
      <w:r>
        <w:rPr>
          <w:lang w:val="sr-Cyrl-RS"/>
        </w:rPr>
        <w:t>)</w:t>
      </w:r>
      <w:r>
        <w:rPr>
          <w:lang w:val="en-US"/>
        </w:rPr>
        <w:t xml:space="preserve">. </w:t>
      </w:r>
      <w:r w:rsidR="008B0997">
        <w:rPr>
          <w:lang w:val="sr-Cyrl-RS"/>
        </w:rPr>
        <w:t>На слици 1</w:t>
      </w:r>
      <w:r w:rsidR="008B0997">
        <w:rPr>
          <w:lang w:val="sr-Latn-RS"/>
        </w:rPr>
        <w:t>1</w:t>
      </w:r>
      <w:r w:rsidR="008B0997">
        <w:rPr>
          <w:lang w:val="sr-Cyrl-RS"/>
        </w:rPr>
        <w:t xml:space="preserve"> је приказана функција </w:t>
      </w:r>
      <w:r w:rsidR="008B0997" w:rsidRPr="000918B2">
        <w:rPr>
          <w:i/>
          <w:iCs/>
          <w:lang w:val="en-US"/>
        </w:rPr>
        <w:t>loss</w:t>
      </w:r>
      <w:r w:rsidR="008B0997">
        <w:rPr>
          <w:lang w:val="en-US"/>
        </w:rPr>
        <w:t xml:space="preserve"> </w:t>
      </w:r>
      <w:r w:rsidR="008B0997">
        <w:rPr>
          <w:lang w:val="sr-Cyrl-RS"/>
        </w:rPr>
        <w:t>за тренинг и валидациони скуп.</w:t>
      </w:r>
      <w:r w:rsidR="000C536A">
        <w:rPr>
          <w:lang w:val="sr-Cyrl-RS"/>
        </w:rPr>
        <w:t xml:space="preserve"> </w:t>
      </w:r>
      <w:r w:rsidR="000C536A">
        <w:rPr>
          <w:lang w:val="sr-Cyrl-RS"/>
        </w:rPr>
        <w:t xml:space="preserve">Ова мрежа укупно има </w:t>
      </w:r>
      <w:r w:rsidR="000C536A">
        <w:rPr>
          <w:lang w:val="sr-Cyrl-RS"/>
        </w:rPr>
        <w:t>50</w:t>
      </w:r>
      <w:r w:rsidR="000C536A">
        <w:rPr>
          <w:lang w:val="sr-Cyrl-RS"/>
        </w:rPr>
        <w:t>,</w:t>
      </w:r>
      <w:r w:rsidR="000C536A">
        <w:rPr>
          <w:lang w:val="sr-Cyrl-RS"/>
        </w:rPr>
        <w:t>496</w:t>
      </w:r>
      <w:r w:rsidR="000C536A">
        <w:rPr>
          <w:lang w:val="sr-Cyrl-RS"/>
        </w:rPr>
        <w:t>,</w:t>
      </w:r>
      <w:r w:rsidR="000C536A">
        <w:rPr>
          <w:lang w:val="sr-Cyrl-RS"/>
        </w:rPr>
        <w:t>222</w:t>
      </w:r>
      <w:r w:rsidR="000C536A">
        <w:rPr>
          <w:lang w:val="sr-Cyrl-RS"/>
        </w:rPr>
        <w:t xml:space="preserve"> параметара за тренирање.</w:t>
      </w:r>
    </w:p>
    <w:p w14:paraId="0188EA78" w14:textId="77777777" w:rsidR="008B0997" w:rsidRPr="002E0C52" w:rsidRDefault="008B0997" w:rsidP="008B0997">
      <w:pPr>
        <w:pStyle w:val="Osnovnitekst"/>
        <w:ind w:firstLine="0"/>
        <w:jc w:val="center"/>
        <w:rPr>
          <w:lang w:val="sr-Latn-RS"/>
        </w:rPr>
      </w:pPr>
      <w:r>
        <w:rPr>
          <w:noProof/>
          <w:lang w:val="sr-Cyrl-RS"/>
        </w:rPr>
        <w:drawing>
          <wp:inline distT="0" distB="0" distL="0" distR="0" wp14:anchorId="5FCA6FBB" wp14:editId="742D4B59">
            <wp:extent cx="3967213" cy="2644809"/>
            <wp:effectExtent l="0" t="0" r="0" b="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13" cy="26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9F62" w14:textId="6AAF8A06" w:rsidR="008B0997" w:rsidRPr="00B61CB6" w:rsidRDefault="008B0997" w:rsidP="008B0997">
      <w:pPr>
        <w:pStyle w:val="Oznakaslike"/>
        <w:rPr>
          <w:lang w:val="en-US"/>
        </w:rPr>
      </w:pPr>
      <w:bookmarkStart w:id="16" w:name="_Toc125568688"/>
      <w:r w:rsidRPr="006B315E">
        <w:rPr>
          <w:lang w:val="sr-Cyrl-CS"/>
        </w:rPr>
        <w:t xml:space="preserve">Слика </w:t>
      </w:r>
      <w:r>
        <w:rPr>
          <w:lang w:val="sr-Latn-RS"/>
        </w:rPr>
        <w:t>11</w:t>
      </w:r>
      <w:r w:rsidRPr="006B315E">
        <w:rPr>
          <w:lang w:val="sr-Cyrl-CS"/>
        </w:rPr>
        <w:t>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функција за тренинг и валидациони скуп података за неуралну мрежу под називом </w:t>
      </w:r>
      <w:r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16"/>
    </w:p>
    <w:p w14:paraId="4F4F8850" w14:textId="29684AFF" w:rsidR="008B0997" w:rsidRDefault="008B0997" w:rsidP="008B0997">
      <w:pPr>
        <w:pStyle w:val="Osnovnitekst"/>
        <w:rPr>
          <w:lang w:val="sr-Cyrl-RS"/>
        </w:rPr>
      </w:pPr>
      <w:r>
        <w:rPr>
          <w:lang w:val="sr-Cyrl-RS"/>
        </w:rPr>
        <w:t xml:space="preserve">Вредност функције </w:t>
      </w:r>
      <w:r w:rsidRPr="00A76A1A"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>(</w:t>
      </w:r>
      <w:r w:rsidRPr="00A76A1A">
        <w:rPr>
          <w:i/>
          <w:iCs/>
          <w:lang w:val="sr-Cyrl-RS"/>
        </w:rPr>
        <w:t>МАЕ</w:t>
      </w:r>
      <w:r>
        <w:rPr>
          <w:lang w:val="sr-Cyrl-RS"/>
        </w:rPr>
        <w:t xml:space="preserve">) је над валидационим скупом, на крају тренирања, била </w:t>
      </w:r>
      <w:r>
        <w:rPr>
          <w:lang w:val="sr-Latn-RS"/>
        </w:rPr>
        <w:t>3.2832</w:t>
      </w:r>
      <w:r>
        <w:rPr>
          <w:lang w:val="sr-Cyrl-RS"/>
        </w:rPr>
        <w:t xml:space="preserve">, док је та вредност са тренинг скупом била </w:t>
      </w:r>
      <w:r>
        <w:rPr>
          <w:lang w:val="sr-Latn-RS"/>
        </w:rPr>
        <w:t>1.</w:t>
      </w:r>
      <w:r>
        <w:rPr>
          <w:lang w:val="sr-Latn-RS"/>
        </w:rPr>
        <w:t>73</w:t>
      </w:r>
      <w:r>
        <w:rPr>
          <w:lang w:val="sr-Cyrl-RS"/>
        </w:rPr>
        <w:t>.</w:t>
      </w:r>
    </w:p>
    <w:p w14:paraId="52C99454" w14:textId="77777777" w:rsidR="00386C95" w:rsidRDefault="00386C95" w:rsidP="00386C95">
      <w:pPr>
        <w:pStyle w:val="Osnovnitekst"/>
        <w:ind w:firstLine="0"/>
        <w:jc w:val="center"/>
        <w:rPr>
          <w:lang w:val="sr-Cyrl-RS"/>
        </w:rPr>
      </w:pPr>
      <w:r>
        <w:rPr>
          <w:noProof/>
          <w:lang w:val="sr-Cyrl-RS"/>
        </w:rPr>
        <w:lastRenderedPageBreak/>
        <w:drawing>
          <wp:inline distT="0" distB="0" distL="0" distR="0" wp14:anchorId="1646C3AB" wp14:editId="7982781A">
            <wp:extent cx="1238885" cy="8266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91" cy="83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4691" w14:textId="16372735" w:rsidR="00386C95" w:rsidRPr="00B61CB6" w:rsidRDefault="00386C95" w:rsidP="00386C95">
      <w:pPr>
        <w:pStyle w:val="Oznakaslike"/>
        <w:ind w:left="720" w:hanging="720"/>
        <w:rPr>
          <w:lang w:val="en-US"/>
        </w:rPr>
      </w:pPr>
      <w:bookmarkStart w:id="17" w:name="_Toc125568689"/>
      <w:r w:rsidRPr="006B315E">
        <w:rPr>
          <w:lang w:val="sr-Cyrl-CS"/>
        </w:rPr>
        <w:t xml:space="preserve">Слика </w:t>
      </w:r>
      <w:r w:rsidR="008B0997">
        <w:rPr>
          <w:lang w:val="en-US"/>
        </w:rPr>
        <w:t>11</w:t>
      </w:r>
      <w:r w:rsidRPr="006B315E">
        <w:rPr>
          <w:lang w:val="sr-Cyrl-CS"/>
        </w:rPr>
        <w:t xml:space="preserve">. </w:t>
      </w:r>
      <w:r>
        <w:rPr>
          <w:lang w:val="sr-Cyrl-RS"/>
        </w:rPr>
        <w:t xml:space="preserve">Приказ архитектуре неуралне мреже под називом </w:t>
      </w:r>
      <w:r w:rsidR="008B0997" w:rsidRPr="00305842">
        <w:rPr>
          <w:i/>
          <w:iCs/>
          <w:lang w:val="en-US"/>
        </w:rPr>
        <w:t>VGG-16</w:t>
      </w:r>
      <w:r>
        <w:rPr>
          <w:lang w:val="sr-Cyrl-CS"/>
        </w:rPr>
        <w:t>.</w:t>
      </w:r>
      <w:bookmarkEnd w:id="17"/>
    </w:p>
    <w:p w14:paraId="5E0916BB" w14:textId="1719F864" w:rsidR="001354DF" w:rsidRDefault="00170CFD" w:rsidP="001354DF">
      <w:pPr>
        <w:pStyle w:val="Inivonaslova-Poglavlje"/>
        <w:rPr>
          <w:lang w:val="sr-Cyrl-CS"/>
        </w:rPr>
      </w:pPr>
      <w:r>
        <w:rPr>
          <w:lang w:val="sr-Cyrl-RS"/>
        </w:rPr>
        <w:lastRenderedPageBreak/>
        <w:t>Дискусија и з</w:t>
      </w:r>
      <w:r w:rsidR="001354DF">
        <w:rPr>
          <w:lang w:val="sr-Cyrl-RS"/>
        </w:rPr>
        <w:t>акључак</w:t>
      </w:r>
    </w:p>
    <w:p w14:paraId="388A7F99" w14:textId="77777777" w:rsidR="005E7BED" w:rsidRDefault="001354DF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У </w:t>
      </w:r>
      <w:r w:rsidR="005E7BED">
        <w:rPr>
          <w:lang w:val="sr-Cyrl-RS"/>
        </w:rPr>
        <w:t xml:space="preserve">табели 1 су приказани резултати перформанси свих коришћених алгоритама. </w:t>
      </w:r>
    </w:p>
    <w:p w14:paraId="01A79B03" w14:textId="3A57AFEB" w:rsidR="00834D76" w:rsidRPr="00304C63" w:rsidRDefault="00834D76" w:rsidP="00834D76">
      <w:pPr>
        <w:pStyle w:val="Oznakatabele"/>
        <w:rPr>
          <w:lang w:val="sr-Cyrl-RS"/>
        </w:rPr>
      </w:pPr>
      <w:bookmarkStart w:id="18" w:name="_Toc111709966"/>
      <w:r w:rsidRPr="006B315E">
        <w:rPr>
          <w:lang w:val="sr-Cyrl-CS"/>
        </w:rPr>
        <w:t xml:space="preserve">Табела </w:t>
      </w:r>
      <w:r>
        <w:rPr>
          <w:lang w:val="sr-Cyrl-CS"/>
        </w:rPr>
        <w:t>5</w:t>
      </w:r>
      <w:r w:rsidRPr="006B315E">
        <w:rPr>
          <w:lang w:val="sr-Cyrl-CS"/>
        </w:rPr>
        <w:t>.</w:t>
      </w:r>
      <w:r>
        <w:rPr>
          <w:lang w:val="sr-Cyrl-RS"/>
        </w:rPr>
        <w:t>1</w:t>
      </w:r>
      <w:r w:rsidRPr="006B315E">
        <w:rPr>
          <w:lang w:val="sr-Cyrl-CS"/>
        </w:rPr>
        <w:t xml:space="preserve">. </w:t>
      </w:r>
      <w:r>
        <w:rPr>
          <w:lang w:val="sr-Cyrl-CS"/>
        </w:rPr>
        <w:t>Перформансе алгоритама</w:t>
      </w:r>
      <w:r>
        <w:rPr>
          <w:lang w:val="sr-Cyrl-RS"/>
        </w:rPr>
        <w:t>.</w:t>
      </w:r>
      <w:bookmarkEnd w:id="18"/>
      <w:r>
        <w:rPr>
          <w:lang w:val="sr-Cyrl-RS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1"/>
        <w:gridCol w:w="1703"/>
        <w:gridCol w:w="1703"/>
        <w:gridCol w:w="1281"/>
      </w:tblGrid>
      <w:tr w:rsidR="00B835B8" w:rsidRPr="00834D76" w14:paraId="676D3C10" w14:textId="77777777" w:rsidTr="0000077A">
        <w:trPr>
          <w:jc w:val="center"/>
        </w:trPr>
        <w:tc>
          <w:tcPr>
            <w:tcW w:w="21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151F7" w14:textId="77777777" w:rsidR="00B835B8" w:rsidRPr="00D46F0E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rFonts w:eastAsia="MS Mincho"/>
                <w:b/>
                <w:smallCaps/>
                <w:lang w:val="sr-Cyrl-CS" w:eastAsia="ja-JP"/>
              </w:rPr>
              <w:t>Алгоритам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C23164" w14:textId="77777777" w:rsidR="00B835B8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скривених слојева</w:t>
            </w:r>
          </w:p>
        </w:tc>
        <w:tc>
          <w:tcPr>
            <w:tcW w:w="1703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DC02A" w14:textId="77777777" w:rsidR="00B835B8" w:rsidRPr="000C536A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Број параметара за тренирање</w:t>
            </w:r>
          </w:p>
        </w:tc>
        <w:tc>
          <w:tcPr>
            <w:tcW w:w="1281" w:type="dxa"/>
            <w:tcBorders>
              <w:top w:val="thinThickSmallGap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1E864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b/>
                <w:lang w:val="sr-Cyrl-RS"/>
              </w:rPr>
            </w:pPr>
            <w:r>
              <w:rPr>
                <w:b/>
                <w:lang w:val="en-US"/>
              </w:rPr>
              <w:t xml:space="preserve">Loss </w:t>
            </w:r>
            <w:r>
              <w:rPr>
                <w:b/>
                <w:lang w:val="sr-Cyrl-RS"/>
              </w:rPr>
              <w:t>над тест скупом</w:t>
            </w:r>
          </w:p>
        </w:tc>
      </w:tr>
      <w:tr w:rsidR="00B835B8" w:rsidRPr="003E3CD8" w14:paraId="10666D39" w14:textId="77777777" w:rsidTr="0000077A">
        <w:trPr>
          <w:trHeight w:hRule="exact" w:val="288"/>
          <w:jc w:val="center"/>
        </w:trPr>
        <w:tc>
          <w:tcPr>
            <w:tcW w:w="2181" w:type="dxa"/>
            <w:tcBorders>
              <w:top w:val="single" w:sz="12" w:space="0" w:color="auto"/>
            </w:tcBorders>
            <w:vAlign w:val="center"/>
          </w:tcPr>
          <w:p w14:paraId="64A615D7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SmallNet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52A0C5C0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1703" w:type="dxa"/>
            <w:tcBorders>
              <w:top w:val="single" w:sz="12" w:space="0" w:color="auto"/>
            </w:tcBorders>
          </w:tcPr>
          <w:p w14:paraId="7CCF3F1F" w14:textId="77777777" w:rsidR="00B835B8" w:rsidRPr="00A76A1A" w:rsidRDefault="00B835B8" w:rsidP="0000077A">
            <w:pPr>
              <w:pStyle w:val="Osnovnitekst"/>
              <w:ind w:firstLine="0"/>
              <w:jc w:val="right"/>
              <w:rPr>
                <w:lang w:val="sr-Cyrl-RS"/>
              </w:rPr>
            </w:pPr>
            <w:r>
              <w:rPr>
                <w:lang w:val="sr-Cyrl-RS"/>
              </w:rPr>
              <w:t>2,402,654</w:t>
            </w:r>
          </w:p>
        </w:tc>
        <w:tc>
          <w:tcPr>
            <w:tcW w:w="1281" w:type="dxa"/>
            <w:tcBorders>
              <w:top w:val="single" w:sz="12" w:space="0" w:color="auto"/>
            </w:tcBorders>
          </w:tcPr>
          <w:p w14:paraId="35B58970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lang w:eastAsia="ja-JP"/>
              </w:rPr>
            </w:pPr>
            <w:r w:rsidRPr="00A76A1A">
              <w:rPr>
                <w:lang w:val="sr-Cyrl-RS"/>
              </w:rPr>
              <w:t>5.88</w:t>
            </w:r>
          </w:p>
        </w:tc>
      </w:tr>
      <w:tr w:rsidR="00B835B8" w:rsidRPr="003E3CD8" w14:paraId="634ECDDF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4478EDE3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r w:rsidRPr="00834D76">
              <w:rPr>
                <w:rFonts w:eastAsia="MS Mincho"/>
                <w:i/>
                <w:iCs/>
                <w:lang w:eastAsia="ja-JP"/>
              </w:rPr>
              <w:t>DeepNet</w:t>
            </w:r>
          </w:p>
        </w:tc>
        <w:tc>
          <w:tcPr>
            <w:tcW w:w="1703" w:type="dxa"/>
          </w:tcPr>
          <w:p w14:paraId="6E4AF08F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1703" w:type="dxa"/>
          </w:tcPr>
          <w:p w14:paraId="4BFB88A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10,141,598</w:t>
            </w:r>
          </w:p>
        </w:tc>
        <w:tc>
          <w:tcPr>
            <w:tcW w:w="1281" w:type="dxa"/>
          </w:tcPr>
          <w:p w14:paraId="0BB614F6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1.41</w:t>
            </w:r>
          </w:p>
        </w:tc>
      </w:tr>
      <w:tr w:rsidR="00B835B8" w:rsidRPr="003E3CD8" w14:paraId="6752328B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13CE02B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LeNet-5</w:t>
            </w:r>
          </w:p>
        </w:tc>
        <w:tc>
          <w:tcPr>
            <w:tcW w:w="1703" w:type="dxa"/>
          </w:tcPr>
          <w:p w14:paraId="7770AAA2" w14:textId="77777777" w:rsidR="00B835B8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1703" w:type="dxa"/>
          </w:tcPr>
          <w:p w14:paraId="384F00F6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862,126</w:t>
            </w:r>
          </w:p>
        </w:tc>
        <w:tc>
          <w:tcPr>
            <w:tcW w:w="1281" w:type="dxa"/>
          </w:tcPr>
          <w:p w14:paraId="49E4BDCD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</w:t>
            </w:r>
            <w:r>
              <w:rPr>
                <w:lang w:val="sr-Cyrl-RS"/>
              </w:rPr>
              <w:t>178</w:t>
            </w:r>
          </w:p>
        </w:tc>
      </w:tr>
      <w:tr w:rsidR="00B835B8" w:rsidRPr="003E3CD8" w14:paraId="71AF0A03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5769ECD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i/>
                <w:iCs/>
                <w:lang w:val="sr-Cyrl-RS"/>
              </w:rPr>
            </w:pPr>
            <w:r>
              <w:rPr>
                <w:rFonts w:eastAsia="MS Mincho"/>
                <w:i/>
                <w:iCs/>
                <w:lang w:eastAsia="ja-JP"/>
              </w:rPr>
              <w:t>AlexNet</w:t>
            </w:r>
          </w:p>
        </w:tc>
        <w:tc>
          <w:tcPr>
            <w:tcW w:w="1703" w:type="dxa"/>
          </w:tcPr>
          <w:p w14:paraId="15B0C97B" w14:textId="77777777" w:rsidR="00B835B8" w:rsidRPr="00B87E28" w:rsidRDefault="00B835B8" w:rsidP="0000077A">
            <w:pPr>
              <w:pStyle w:val="Osnovnitekst"/>
              <w:ind w:firstLine="0"/>
              <w:jc w:val="center"/>
              <w:rPr>
                <w:lang w:val="sr-Latn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1703" w:type="dxa"/>
          </w:tcPr>
          <w:p w14:paraId="3A2E3C71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24,826,590</w:t>
            </w:r>
          </w:p>
        </w:tc>
        <w:tc>
          <w:tcPr>
            <w:tcW w:w="1281" w:type="dxa"/>
          </w:tcPr>
          <w:p w14:paraId="1AD17CD7" w14:textId="77777777" w:rsidR="00B835B8" w:rsidRPr="003E3CD8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sr-Latn-RS"/>
              </w:rPr>
              <w:t>1.69</w:t>
            </w:r>
          </w:p>
        </w:tc>
      </w:tr>
      <w:tr w:rsidR="00B835B8" w:rsidRPr="00834D76" w14:paraId="48B2E101" w14:textId="77777777" w:rsidTr="0000077A">
        <w:trPr>
          <w:trHeight w:hRule="exact" w:val="288"/>
          <w:jc w:val="center"/>
        </w:trPr>
        <w:tc>
          <w:tcPr>
            <w:tcW w:w="2181" w:type="dxa"/>
            <w:vAlign w:val="center"/>
          </w:tcPr>
          <w:p w14:paraId="632000FC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rFonts w:eastAsia="MS Mincho"/>
                <w:i/>
                <w:iCs/>
                <w:lang w:val="sr-Latn-RS" w:eastAsia="ja-JP"/>
              </w:rPr>
            </w:pPr>
            <w:r>
              <w:rPr>
                <w:rFonts w:eastAsia="MS Mincho"/>
                <w:i/>
                <w:iCs/>
                <w:sz w:val="22"/>
                <w:szCs w:val="22"/>
                <w:lang w:val="sr-Latn-RS" w:eastAsia="ja-JP"/>
              </w:rPr>
              <w:t>VGG-16</w:t>
            </w:r>
          </w:p>
        </w:tc>
        <w:tc>
          <w:tcPr>
            <w:tcW w:w="1703" w:type="dxa"/>
          </w:tcPr>
          <w:p w14:paraId="5DD2B2F7" w14:textId="77777777" w:rsidR="00B835B8" w:rsidRPr="00FE7434" w:rsidRDefault="00B835B8" w:rsidP="0000077A">
            <w:pPr>
              <w:pStyle w:val="Osnovniteks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3" w:type="dxa"/>
          </w:tcPr>
          <w:p w14:paraId="77288B63" w14:textId="77777777" w:rsidR="00B835B8" w:rsidRDefault="00B835B8" w:rsidP="0000077A">
            <w:pPr>
              <w:pStyle w:val="Osnovnitekst"/>
              <w:ind w:firstLine="0"/>
              <w:jc w:val="right"/>
              <w:rPr>
                <w:lang w:val="sr-Latn-RS"/>
              </w:rPr>
            </w:pPr>
            <w:r>
              <w:rPr>
                <w:lang w:val="sr-Cyrl-RS"/>
              </w:rPr>
              <w:t>50,496,222</w:t>
            </w:r>
          </w:p>
        </w:tc>
        <w:tc>
          <w:tcPr>
            <w:tcW w:w="1281" w:type="dxa"/>
          </w:tcPr>
          <w:p w14:paraId="6978571D" w14:textId="77777777" w:rsidR="00B835B8" w:rsidRPr="00834D76" w:rsidRDefault="00B835B8" w:rsidP="0000077A">
            <w:pPr>
              <w:pStyle w:val="Osnovnitekst"/>
              <w:ind w:firstLine="0"/>
              <w:jc w:val="center"/>
              <w:rPr>
                <w:lang w:val="sr-Cyrl-RS"/>
              </w:rPr>
            </w:pPr>
            <w:r>
              <w:rPr>
                <w:lang w:val="sr-Latn-RS"/>
              </w:rPr>
              <w:t>1.73</w:t>
            </w:r>
          </w:p>
        </w:tc>
      </w:tr>
    </w:tbl>
    <w:p w14:paraId="66F71995" w14:textId="77777777" w:rsidR="00B835B8" w:rsidRDefault="00B835B8" w:rsidP="001354DF">
      <w:pPr>
        <w:pStyle w:val="Osnovnitekst"/>
        <w:rPr>
          <w:lang w:val="sr-Cyrl-RS"/>
        </w:rPr>
      </w:pPr>
    </w:p>
    <w:p w14:paraId="4F8DE5AC" w14:textId="309D5746" w:rsidR="005E7BED" w:rsidRDefault="00834D76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Графици тренда опадања </w:t>
      </w:r>
      <w:r w:rsidR="00F43C8B">
        <w:rPr>
          <w:lang w:val="sr-Cyrl-RS"/>
        </w:rPr>
        <w:t xml:space="preserve">вредности </w:t>
      </w:r>
      <w:r>
        <w:rPr>
          <w:i/>
          <w:iCs/>
          <w:lang w:val="en-US"/>
        </w:rPr>
        <w:t>loss</w:t>
      </w:r>
      <w:r>
        <w:rPr>
          <w:lang w:val="en-US"/>
        </w:rPr>
        <w:t xml:space="preserve"> </w:t>
      </w:r>
      <w:r>
        <w:rPr>
          <w:lang w:val="sr-Cyrl-RS"/>
        </w:rPr>
        <w:t xml:space="preserve">функције код алгоритама </w:t>
      </w:r>
      <w:r w:rsidRPr="00834D76">
        <w:rPr>
          <w:i/>
          <w:iCs/>
          <w:lang w:val="en-US"/>
        </w:rPr>
        <w:t>AlexNet</w:t>
      </w:r>
      <w:r>
        <w:rPr>
          <w:lang w:val="en-US"/>
        </w:rPr>
        <w:t xml:space="preserve"> </w:t>
      </w:r>
      <w:r>
        <w:rPr>
          <w:lang w:val="sr-Cyrl-RS"/>
        </w:rPr>
        <w:t xml:space="preserve">и </w:t>
      </w:r>
      <w:r w:rsidRPr="00834D76">
        <w:rPr>
          <w:i/>
          <w:iCs/>
          <w:lang w:val="en-US"/>
        </w:rPr>
        <w:t>VGG-16</w:t>
      </w:r>
      <w:r>
        <w:rPr>
          <w:lang w:val="en-US"/>
        </w:rPr>
        <w:t xml:space="preserve"> </w:t>
      </w:r>
      <w:r>
        <w:rPr>
          <w:lang w:val="sr-Cyrl-RS"/>
        </w:rPr>
        <w:t xml:space="preserve">показују да и тренинг и валидациони </w:t>
      </w:r>
      <w:r>
        <w:rPr>
          <w:i/>
          <w:iCs/>
          <w:lang w:val="sr-Latn-RS"/>
        </w:rPr>
        <w:t xml:space="preserve">loss </w:t>
      </w:r>
      <w:r>
        <w:rPr>
          <w:lang w:val="sr-Cyrl-RS"/>
        </w:rPr>
        <w:t xml:space="preserve">опадају кроз епохе. Тренд опадања ове функције има нагли пад у </w:t>
      </w:r>
      <w:r w:rsidR="000C536A">
        <w:rPr>
          <w:lang w:val="sr-Cyrl-RS"/>
        </w:rPr>
        <w:t xml:space="preserve">првим епохама. Услед чињенице да валицациони </w:t>
      </w:r>
      <w:r w:rsidR="000C536A" w:rsidRPr="000C536A">
        <w:rPr>
          <w:i/>
          <w:iCs/>
          <w:lang w:val="en-US"/>
        </w:rPr>
        <w:t>loss</w:t>
      </w:r>
      <w:r w:rsidR="000C536A">
        <w:rPr>
          <w:i/>
          <w:iCs/>
          <w:lang w:val="en-US"/>
        </w:rPr>
        <w:t xml:space="preserve"> </w:t>
      </w:r>
      <w:r w:rsidR="000C536A">
        <w:rPr>
          <w:lang w:val="sr-Cyrl-RS"/>
        </w:rPr>
        <w:t xml:space="preserve">има мању вредност од вредности над тренинг скупом, закључује се да је дошло до појаве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>-a.</w:t>
      </w:r>
      <w:r w:rsidR="000C536A">
        <w:rPr>
          <w:lang w:val="sr-Cyrl-RS"/>
        </w:rPr>
        <w:t xml:space="preserve"> Ова два модела су значајно комплекснија (у погледу броја скривених слојева и у погледу броја параметара за тренирање) од осталих модела. Појава </w:t>
      </w:r>
      <w:r w:rsidR="000C536A" w:rsidRPr="000C536A">
        <w:rPr>
          <w:i/>
          <w:iCs/>
          <w:lang w:val="en-US"/>
        </w:rPr>
        <w:t>Underfitting</w:t>
      </w:r>
      <w:r w:rsidR="000C536A">
        <w:rPr>
          <w:lang w:val="en-US"/>
        </w:rPr>
        <w:t xml:space="preserve">-a </w:t>
      </w:r>
      <w:r w:rsidR="000C536A">
        <w:rPr>
          <w:lang w:val="sr-Cyrl-RS"/>
        </w:rPr>
        <w:t xml:space="preserve">се може јавити у ситуацији када модели нису довољно комплексни (што овде не представља случај) или у случају да величина и квалитет тренинг скупа нису довољно добри. </w:t>
      </w:r>
      <w:r w:rsidR="008E3BDD">
        <w:rPr>
          <w:lang w:val="sr-Cyrl-RS"/>
        </w:rPr>
        <w:t xml:space="preserve">Величине тренинг скупова над којима су ова два модела успешно тренирана су милион или десетине милиона слика (различите верзије </w:t>
      </w:r>
      <w:r w:rsidR="008E3BDD">
        <w:rPr>
          <w:lang w:val="en-US"/>
        </w:rPr>
        <w:t>ImageNet</w:t>
      </w:r>
      <w:r w:rsidR="008E3BDD">
        <w:rPr>
          <w:lang w:val="sr-Cyrl-RS"/>
        </w:rPr>
        <w:t xml:space="preserve"> скупа података). За овај, релативно мали скуп података, ове две мреже су изразито комплексне и не дају добре резултате.</w:t>
      </w:r>
    </w:p>
    <w:p w14:paraId="5D5DF164" w14:textId="00EB569A" w:rsidR="008E3BDD" w:rsidRDefault="00FE7434" w:rsidP="001354DF">
      <w:pPr>
        <w:pStyle w:val="Osnovnitekst"/>
        <w:rPr>
          <w:lang w:val="sr-Cyrl-RS"/>
        </w:rPr>
      </w:pPr>
      <w:r>
        <w:rPr>
          <w:lang w:val="sr-Cyrl-RS"/>
        </w:rPr>
        <w:t xml:space="preserve">Перформансе мреже </w:t>
      </w:r>
      <w:r w:rsidRPr="00FE7434">
        <w:rPr>
          <w:i/>
          <w:iCs/>
          <w:lang w:val="en-US"/>
        </w:rPr>
        <w:t>SmallNet</w:t>
      </w:r>
      <w:r w:rsidR="00B87E28">
        <w:rPr>
          <w:lang w:val="en-US"/>
        </w:rPr>
        <w:t xml:space="preserve"> </w:t>
      </w:r>
      <w:r w:rsidR="00B87E28">
        <w:rPr>
          <w:lang w:val="sr-Cyrl-RS"/>
        </w:rPr>
        <w:t xml:space="preserve">су лошије у поређењу са мрежом </w:t>
      </w:r>
      <w:r w:rsidR="00B87E28" w:rsidRPr="00B87E28">
        <w:rPr>
          <w:i/>
          <w:iCs/>
          <w:lang w:val="en-US"/>
        </w:rPr>
        <w:t>DeepNet</w:t>
      </w:r>
      <w:r w:rsidR="00B87E28">
        <w:rPr>
          <w:lang w:val="sr-Cyrl-RS"/>
        </w:rPr>
        <w:t xml:space="preserve">. Обе мреже имају архитектуру где је сваки слој </w:t>
      </w:r>
      <w:r w:rsidR="00B87E28" w:rsidRPr="00B87E28">
        <w:rPr>
          <w:i/>
          <w:iCs/>
          <w:lang w:val="en-US"/>
        </w:rPr>
        <w:t>Fully-Connected</w:t>
      </w:r>
      <w:r w:rsidR="00B87E28">
        <w:rPr>
          <w:lang w:val="sr-Cyrl-RS"/>
        </w:rPr>
        <w:t xml:space="preserve">. Мрежа </w:t>
      </w:r>
      <w:r w:rsidR="00B87E28">
        <w:rPr>
          <w:i/>
          <w:iCs/>
          <w:lang w:val="en-US"/>
        </w:rPr>
        <w:t xml:space="preserve">SmallNet </w:t>
      </w:r>
      <w:r w:rsidR="00B87E28">
        <w:rPr>
          <w:lang w:val="sr-Cyrl-RS"/>
        </w:rPr>
        <w:t xml:space="preserve">има 5 пута мање параметара за тренирање и дупло мање скривених слојева. Ово указује на то да је за овај проблем и овај скуп података потребно имати комплекснију мрежу </w:t>
      </w:r>
      <w:r w:rsidR="00F43C8B">
        <w:rPr>
          <w:lang w:val="sr-Cyrl-RS"/>
        </w:rPr>
        <w:t xml:space="preserve">од представљене архитектуром мреже </w:t>
      </w:r>
      <w:r w:rsidR="00F43C8B" w:rsidRPr="00F43C8B">
        <w:rPr>
          <w:i/>
          <w:iCs/>
          <w:lang w:val="en-US"/>
        </w:rPr>
        <w:t>SmallNet</w:t>
      </w:r>
      <w:r w:rsidR="00F43C8B">
        <w:rPr>
          <w:lang w:val="en-US"/>
        </w:rPr>
        <w:t xml:space="preserve">. </w:t>
      </w:r>
    </w:p>
    <w:p w14:paraId="04030262" w14:textId="151CB855" w:rsidR="00AF2C4A" w:rsidRPr="00B835B8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t xml:space="preserve">Анализа тренда опадања вредности функције </w:t>
      </w:r>
      <w:r w:rsidRPr="00F43C8B">
        <w:rPr>
          <w:i/>
          <w:iCs/>
          <w:lang w:val="en-US"/>
        </w:rPr>
        <w:t>loss</w:t>
      </w:r>
      <w:r>
        <w:rPr>
          <w:lang w:val="sr-Cyrl-RS"/>
        </w:rPr>
        <w:t xml:space="preserve"> за мрежу </w:t>
      </w:r>
      <w:r w:rsidRPr="00F43C8B">
        <w:rPr>
          <w:i/>
          <w:iCs/>
          <w:lang w:val="en-US"/>
        </w:rPr>
        <w:t>DeepNet</w:t>
      </w:r>
      <w:r>
        <w:rPr>
          <w:lang w:val="en-US"/>
        </w:rPr>
        <w:t xml:space="preserve"> </w:t>
      </w:r>
      <w:r>
        <w:rPr>
          <w:lang w:val="sr-Cyrl-RS"/>
        </w:rPr>
        <w:t xml:space="preserve">указује на то да се процес тренинга одвијао на сличан начин као код </w:t>
      </w:r>
      <w:r w:rsidRPr="00F43C8B">
        <w:rPr>
          <w:lang w:val="sr-Cyrl-RS"/>
        </w:rPr>
        <w:t xml:space="preserve">мреже </w:t>
      </w:r>
      <w:r w:rsidRPr="00F43C8B">
        <w:rPr>
          <w:i/>
          <w:iCs/>
          <w:lang w:val="en-US"/>
        </w:rPr>
        <w:t>SmallNet</w:t>
      </w:r>
      <w:r w:rsidRPr="00F43C8B">
        <w:rPr>
          <w:lang w:val="en-US"/>
        </w:rPr>
        <w:t xml:space="preserve"> </w:t>
      </w:r>
      <w:r w:rsidRPr="00F43C8B">
        <w:rPr>
          <w:lang w:val="sr-Cyrl-RS"/>
        </w:rPr>
        <w:t>до</w:t>
      </w:r>
      <w:r>
        <w:rPr>
          <w:lang w:val="sr-Cyrl-RS"/>
        </w:rPr>
        <w:t xml:space="preserve"> ~60-те епохе, када се примећује значајан пад вредности </w:t>
      </w:r>
      <w:r w:rsidRPr="00F43C8B">
        <w:rPr>
          <w:i/>
          <w:iCs/>
          <w:lang w:val="en-US"/>
        </w:rPr>
        <w:t>loss</w:t>
      </w:r>
      <w:r>
        <w:rPr>
          <w:lang w:val="en-US"/>
        </w:rPr>
        <w:t xml:space="preserve">-a. </w:t>
      </w:r>
      <w:r>
        <w:rPr>
          <w:lang w:val="sr-Cyrl-RS"/>
        </w:rPr>
        <w:t xml:space="preserve">Разлог за овакав пад, односно проналажење неког </w:t>
      </w:r>
      <w:r w:rsidR="00170CFD">
        <w:rPr>
          <w:lang w:val="sr-Cyrl-RS"/>
        </w:rPr>
        <w:t xml:space="preserve">бољег локалног </w:t>
      </w:r>
      <w:r>
        <w:rPr>
          <w:lang w:val="sr-Cyrl-RS"/>
        </w:rPr>
        <w:t xml:space="preserve">минимума функције, лежи у </w:t>
      </w:r>
      <w:r w:rsidR="00170CFD">
        <w:rPr>
          <w:lang w:val="sr-Cyrl-RS"/>
        </w:rPr>
        <w:t xml:space="preserve">већој </w:t>
      </w:r>
      <w:r>
        <w:rPr>
          <w:lang w:val="sr-Cyrl-RS"/>
        </w:rPr>
        <w:t xml:space="preserve">комплексности ове мреже. </w:t>
      </w:r>
      <w:r w:rsidR="00AF2C4A">
        <w:rPr>
          <w:lang w:val="sr-Cyrl-RS"/>
        </w:rPr>
        <w:t xml:space="preserve">У додатним експериментима </w:t>
      </w:r>
      <w:r w:rsidR="00AF2C4A">
        <w:rPr>
          <w:lang w:val="sr-Cyrl-RS"/>
        </w:rPr>
        <w:t xml:space="preserve">са ове две, и додатним </w:t>
      </w:r>
      <w:r w:rsidR="00AF2C4A">
        <w:rPr>
          <w:lang w:val="sr-Cyrl-RS"/>
        </w:rPr>
        <w:t>мреж</w:t>
      </w:r>
      <w:r w:rsidR="00AF2C4A">
        <w:rPr>
          <w:lang w:val="sr-Cyrl-RS"/>
        </w:rPr>
        <w:t>ама</w:t>
      </w:r>
      <w:r w:rsidR="00AF2C4A">
        <w:rPr>
          <w:lang w:val="sr-Cyrl-RS"/>
        </w:rPr>
        <w:t xml:space="preserve"> сачињени</w:t>
      </w:r>
      <w:r w:rsidR="00AF2C4A">
        <w:rPr>
          <w:lang w:val="sr-Cyrl-RS"/>
        </w:rPr>
        <w:t>м</w:t>
      </w:r>
      <w:r w:rsidR="00AF2C4A">
        <w:rPr>
          <w:lang w:val="sr-Cyrl-RS"/>
        </w:rPr>
        <w:t xml:space="preserve"> само од </w:t>
      </w:r>
      <w:r w:rsidR="00AF2C4A" w:rsidRPr="00B87E28">
        <w:rPr>
          <w:i/>
          <w:iCs/>
          <w:lang w:val="en-US"/>
        </w:rPr>
        <w:t>Fully-Connected</w:t>
      </w:r>
      <w:r w:rsidR="00AF2C4A">
        <w:rPr>
          <w:lang w:val="sr-Cyrl-RS"/>
        </w:rPr>
        <w:t xml:space="preserve"> слојева</w:t>
      </w:r>
      <w:r w:rsidR="00AF2C4A">
        <w:rPr>
          <w:lang w:val="sr-Cyrl-RS"/>
        </w:rPr>
        <w:t>,</w:t>
      </w:r>
      <w:r w:rsidR="00AF2C4A">
        <w:rPr>
          <w:lang w:val="sr-Cyrl-RS"/>
        </w:rPr>
        <w:t xml:space="preserve"> утврђено </w:t>
      </w:r>
      <w:r w:rsidR="00AF2C4A">
        <w:rPr>
          <w:lang w:val="sr-Cyrl-RS"/>
        </w:rPr>
        <w:t xml:space="preserve">је </w:t>
      </w:r>
      <w:r w:rsidR="00AF2C4A">
        <w:rPr>
          <w:lang w:val="sr-Cyrl-RS"/>
        </w:rPr>
        <w:t xml:space="preserve">да ће </w:t>
      </w:r>
      <w:r w:rsidR="00AF2C4A">
        <w:rPr>
          <w:lang w:val="sr-Cyrl-RS"/>
        </w:rPr>
        <w:t>овај сценарио проналаска бољег локалног минимума функције бити присутан само уколико су бројеви неурона у првим скривеним слојевим</w:t>
      </w:r>
      <w:r w:rsidR="00AF2C4A">
        <w:rPr>
          <w:lang w:val="en-US"/>
        </w:rPr>
        <w:t xml:space="preserve">a </w:t>
      </w:r>
      <w:r w:rsidR="00B835B8">
        <w:rPr>
          <w:lang w:val="sr-Cyrl-RS"/>
        </w:rPr>
        <w:t>бар два реда величине већи у односу на последњи слој, који генерише 30 координата кључних тачака. Конкретно се овај ефекат видео тек приликом постављања броја неурона првог слоја на 1024, док је за веће вредности (2048 и 4096) утицај на перформансе био занемарив, док се време извршавања и број параметара значајно повећавао.</w:t>
      </w:r>
    </w:p>
    <w:p w14:paraId="6FB1E0B5" w14:textId="75CC2088" w:rsidR="005631D6" w:rsidRDefault="00F43C8B" w:rsidP="00AF2C4A">
      <w:pPr>
        <w:pStyle w:val="Osnovnitekst"/>
        <w:rPr>
          <w:lang w:val="sr-Cyrl-RS"/>
        </w:rPr>
      </w:pPr>
      <w:r>
        <w:rPr>
          <w:lang w:val="sr-Cyrl-RS"/>
        </w:rPr>
        <w:lastRenderedPageBreak/>
        <w:t xml:space="preserve">Квалитет мреже </w:t>
      </w:r>
      <w:r w:rsidR="00AF2C4A" w:rsidRPr="00AF2C4A">
        <w:rPr>
          <w:i/>
          <w:iCs/>
          <w:lang w:val="en-US"/>
        </w:rPr>
        <w:t>DeepNet</w:t>
      </w:r>
      <w:r w:rsidR="00AF2C4A">
        <w:rPr>
          <w:lang w:val="en-US"/>
        </w:rPr>
        <w:t xml:space="preserve"> </w:t>
      </w:r>
      <w:r>
        <w:rPr>
          <w:lang w:val="sr-Cyrl-RS"/>
        </w:rPr>
        <w:t xml:space="preserve">се види у вредности функције </w:t>
      </w:r>
      <w:r w:rsidRPr="00F43C8B">
        <w:rPr>
          <w:i/>
          <w:iCs/>
          <w:lang w:val="en-US"/>
        </w:rPr>
        <w:t>loss</w:t>
      </w:r>
      <w:r w:rsidRPr="00F43C8B">
        <w:rPr>
          <w:lang w:val="en-US"/>
        </w:rPr>
        <w:t xml:space="preserve"> </w:t>
      </w:r>
      <w:r>
        <w:rPr>
          <w:lang w:val="sr-Cyrl-RS"/>
        </w:rPr>
        <w:t xml:space="preserve">над тест скупом, где она износи 1.41. То значи </w:t>
      </w:r>
      <w:r w:rsidR="00170CFD">
        <w:rPr>
          <w:lang w:val="sr-Cyrl-RS"/>
        </w:rPr>
        <w:t xml:space="preserve">овај модел </w:t>
      </w:r>
      <w:r>
        <w:rPr>
          <w:lang w:val="sr-Cyrl-RS"/>
        </w:rPr>
        <w:t xml:space="preserve">у просеку </w:t>
      </w:r>
      <w:r w:rsidR="00170CFD">
        <w:rPr>
          <w:lang w:val="sr-Cyrl-RS"/>
        </w:rPr>
        <w:t xml:space="preserve">греши 1.41 пиксел приликом </w:t>
      </w:r>
      <w:r>
        <w:rPr>
          <w:lang w:val="sr-Cyrl-RS"/>
        </w:rPr>
        <w:t>предвиђањ</w:t>
      </w:r>
      <w:r w:rsidR="00170CFD">
        <w:rPr>
          <w:lang w:val="sr-Cyrl-RS"/>
        </w:rPr>
        <w:t xml:space="preserve">а </w:t>
      </w:r>
      <w:r>
        <w:rPr>
          <w:lang w:val="sr-Cyrl-RS"/>
        </w:rPr>
        <w:t>значајн</w:t>
      </w:r>
      <w:r w:rsidR="00170CFD">
        <w:rPr>
          <w:lang w:val="sr-Cyrl-RS"/>
        </w:rPr>
        <w:t>их тачака лица, што представља значајно високу прецизност.</w:t>
      </w:r>
    </w:p>
    <w:p w14:paraId="50B23946" w14:textId="7D84F355" w:rsidR="00E94C13" w:rsidRPr="00304E23" w:rsidRDefault="00170CFD" w:rsidP="00E94C13">
      <w:pPr>
        <w:pStyle w:val="Osnovnitekst"/>
        <w:rPr>
          <w:lang w:val="en-US"/>
        </w:rPr>
      </w:pPr>
      <w:r>
        <w:rPr>
          <w:lang w:val="sr-Cyrl-RS"/>
        </w:rPr>
        <w:t xml:space="preserve">Високу прецизност у </w:t>
      </w:r>
      <w:r w:rsidR="00305842">
        <w:rPr>
          <w:lang w:val="sr-Cyrl-RS"/>
        </w:rPr>
        <w:t xml:space="preserve">предвиђању кључних тачака постиже и конволуциона мрежа </w:t>
      </w:r>
      <w:r w:rsidR="00305842" w:rsidRPr="00305842">
        <w:rPr>
          <w:i/>
          <w:iCs/>
          <w:lang w:val="en-US"/>
        </w:rPr>
        <w:t>LeNet-5</w:t>
      </w:r>
      <w:r w:rsidR="00305842">
        <w:rPr>
          <w:lang w:val="en-US"/>
        </w:rPr>
        <w:t>.</w:t>
      </w:r>
      <w:r w:rsidR="00305842">
        <w:rPr>
          <w:lang w:val="sr-Cyrl-RS"/>
        </w:rPr>
        <w:t xml:space="preserve"> </w:t>
      </w:r>
      <w:r w:rsidR="0045307C">
        <w:rPr>
          <w:lang w:val="sr-Cyrl-RS"/>
        </w:rPr>
        <w:t xml:space="preserve">Ова мрежа има вредност функције </w:t>
      </w:r>
      <w:r w:rsidR="0045307C" w:rsidRPr="0045307C">
        <w:rPr>
          <w:i/>
          <w:iCs/>
          <w:lang w:val="en-US"/>
        </w:rPr>
        <w:t>loss</w:t>
      </w:r>
      <w:r w:rsidR="0045307C">
        <w:rPr>
          <w:lang w:val="sr-Cyrl-RS"/>
        </w:rPr>
        <w:t xml:space="preserve"> над тест скупом 1.2, што је боље од мреже </w:t>
      </w:r>
      <w:r w:rsidR="0045307C" w:rsidRPr="0045307C">
        <w:rPr>
          <w:i/>
          <w:iCs/>
          <w:lang w:val="en-US"/>
        </w:rPr>
        <w:t>DeepNet</w:t>
      </w:r>
      <w:r w:rsidR="0045307C" w:rsidRPr="0045307C">
        <w:rPr>
          <w:lang w:val="sr-Cyrl-RS"/>
        </w:rPr>
        <w:t>.</w:t>
      </w:r>
      <w:r w:rsidR="0045307C">
        <w:rPr>
          <w:lang w:val="sr-Cyrl-RS"/>
        </w:rPr>
        <w:t xml:space="preserve"> Број параметара за тренирање које конволуциона мрежа </w:t>
      </w:r>
      <w:r w:rsidR="0045307C" w:rsidRPr="0045307C">
        <w:rPr>
          <w:i/>
          <w:iCs/>
          <w:lang w:val="en-US"/>
        </w:rPr>
        <w:t>LeNet-5</w:t>
      </w:r>
      <w:r w:rsidR="0045307C">
        <w:rPr>
          <w:lang w:val="sr-Cyrl-RS"/>
        </w:rPr>
        <w:t xml:space="preserve"> има је више од 10 пута мањи од броја параметара </w:t>
      </w:r>
      <w:r w:rsidR="0045307C" w:rsidRPr="0045307C">
        <w:rPr>
          <w:i/>
          <w:iCs/>
          <w:lang w:val="en-US"/>
        </w:rPr>
        <w:t>DeepNe</w:t>
      </w:r>
      <w:r w:rsidR="0045307C">
        <w:rPr>
          <w:i/>
          <w:iCs/>
          <w:lang w:val="en-US"/>
        </w:rPr>
        <w:t>t</w:t>
      </w:r>
      <w:r w:rsidR="00AF2C4A" w:rsidRPr="00AF2C4A">
        <w:rPr>
          <w:lang w:val="en-US"/>
        </w:rPr>
        <w:t>-a</w:t>
      </w:r>
      <w:r w:rsidR="0045307C" w:rsidRPr="0045307C">
        <w:rPr>
          <w:lang w:val="en-US"/>
        </w:rPr>
        <w:t xml:space="preserve">, </w:t>
      </w:r>
      <w:r w:rsidR="00AF2C4A">
        <w:rPr>
          <w:lang w:val="sr-Cyrl-RS"/>
        </w:rPr>
        <w:t>док су перформансе ове две мреже релативно бликсе. Објашњење за ову разлику лежи у ч</w:t>
      </w:r>
      <w:r w:rsidR="00305842">
        <w:rPr>
          <w:lang w:val="sr-Cyrl-RS"/>
        </w:rPr>
        <w:t>ињениц</w:t>
      </w:r>
      <w:r w:rsidR="00AF2C4A">
        <w:rPr>
          <w:lang w:val="sr-Cyrl-RS"/>
        </w:rPr>
        <w:t>и</w:t>
      </w:r>
      <w:r w:rsidR="00305842">
        <w:rPr>
          <w:lang w:val="sr-Cyrl-RS"/>
        </w:rPr>
        <w:t xml:space="preserve"> да је проблем </w:t>
      </w:r>
      <w:r w:rsidR="00AF2C4A">
        <w:rPr>
          <w:lang w:val="sr-Cyrl-RS"/>
        </w:rPr>
        <w:t xml:space="preserve">проналажења кључних тачака лица превасходно </w:t>
      </w:r>
      <w:r w:rsidR="00305842">
        <w:rPr>
          <w:lang w:val="sr-Cyrl-RS"/>
        </w:rPr>
        <w:t>из домена рада са сликама</w:t>
      </w:r>
      <w:r w:rsidR="00AF2C4A">
        <w:rPr>
          <w:lang w:val="sr-Cyrl-RS"/>
        </w:rPr>
        <w:t>, у коме доминантно најбоље резултате дају конволуционе неуралне мреже. Ове мреже постижу значајније перформансе, а да притом  имају значајно мањи број параметара за тренирање и да те перформансе остварују на мањим скуповима података за тренирање.</w:t>
      </w:r>
      <w:bookmarkEnd w:id="1"/>
    </w:p>
    <w:p w14:paraId="604C0B25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19" w:name="_Toc254342946"/>
      <w:bookmarkStart w:id="20" w:name="_Toc111710000"/>
      <w:r w:rsidRPr="006B315E">
        <w:rPr>
          <w:lang w:val="sr-Cyrl-CS"/>
        </w:rPr>
        <w:lastRenderedPageBreak/>
        <w:t>Литература</w:t>
      </w:r>
      <w:bookmarkEnd w:id="19"/>
      <w:bookmarkEnd w:id="20"/>
    </w:p>
    <w:p w14:paraId="2978C13F" w14:textId="33F420F0" w:rsidR="00857331" w:rsidRDefault="00834D76" w:rsidP="00CA79D4">
      <w:pPr>
        <w:pStyle w:val="Referenca"/>
        <w:rPr>
          <w:lang w:val="sr-Cyrl-CS"/>
        </w:rPr>
      </w:pPr>
      <w:hyperlink r:id="rId29" w:history="1">
        <w:r w:rsidRPr="00B92243">
          <w:rPr>
            <w:rStyle w:val="Hyperlink"/>
            <w:lang w:val="sr-Cyrl-CS"/>
          </w:rPr>
          <w:t>https://www.kaggle.com/competitions/facial-keypoints-detection/data</w:t>
        </w:r>
      </w:hyperlink>
      <w:r>
        <w:rPr>
          <w:lang w:val="en-US"/>
        </w:rPr>
        <w:t xml:space="preserve"> (</w:t>
      </w:r>
      <w:r>
        <w:rPr>
          <w:lang w:val="sr-Cyrl-RS"/>
        </w:rPr>
        <w:t>посећен 25.01.2023)</w:t>
      </w:r>
    </w:p>
    <w:p w14:paraId="441FA18B" w14:textId="2C35B848" w:rsidR="009C1E4A" w:rsidRPr="00AB61FF" w:rsidRDefault="009C1E4A" w:rsidP="009C1E4A">
      <w:pPr>
        <w:pStyle w:val="Referenca"/>
        <w:rPr>
          <w:lang w:val="sr-Cyrl-CS"/>
        </w:rPr>
      </w:pPr>
      <w:r>
        <w:t xml:space="preserve">Y. LeCun, L. Bottou, Y. Bengio, and P. Haffner. </w:t>
      </w:r>
      <w:r>
        <w:rPr>
          <w:lang w:val="en-US"/>
        </w:rPr>
        <w:t>“</w:t>
      </w:r>
      <w:r>
        <w:t>Gradientbased learning applied to document recognition</w:t>
      </w:r>
      <w:r>
        <w:t>“</w:t>
      </w:r>
      <w:r>
        <w:t xml:space="preserve">. </w:t>
      </w:r>
      <w:r w:rsidRPr="009C1E4A">
        <w:rPr>
          <w:i/>
          <w:iCs/>
        </w:rPr>
        <w:t>Proceedings of the IEEE</w:t>
      </w:r>
      <w:r>
        <w:t>, 86</w:t>
      </w:r>
      <w:r>
        <w:t xml:space="preserve"> </w:t>
      </w:r>
      <w:r>
        <w:t>(11):</w:t>
      </w:r>
      <w:r>
        <w:t xml:space="preserve"> </w:t>
      </w:r>
      <w:r>
        <w:t>2278</w:t>
      </w:r>
      <w:r>
        <w:t xml:space="preserve"> </w:t>
      </w:r>
      <w:r>
        <w:t>–</w:t>
      </w:r>
      <w:r>
        <w:t xml:space="preserve"> </w:t>
      </w:r>
      <w:r>
        <w:t>2324, 1998.</w:t>
      </w:r>
    </w:p>
    <w:p w14:paraId="23EB76C1" w14:textId="4F6BAAEE" w:rsidR="00AB61FF" w:rsidRPr="00386C95" w:rsidRDefault="00AB61FF" w:rsidP="009C1E4A">
      <w:pPr>
        <w:pStyle w:val="Referenca"/>
        <w:rPr>
          <w:lang w:val="sr-Cyrl-CS"/>
        </w:rPr>
      </w:pPr>
      <w:r>
        <w:t>A</w:t>
      </w:r>
      <w:r>
        <w:t>.</w:t>
      </w:r>
      <w:r>
        <w:t xml:space="preserve"> Krizhevsky, I</w:t>
      </w:r>
      <w:r>
        <w:t>.</w:t>
      </w:r>
      <w:r>
        <w:t xml:space="preserve"> Sutskever, and G</w:t>
      </w:r>
      <w:r>
        <w:t>.</w:t>
      </w:r>
      <w:r>
        <w:t xml:space="preserve"> E</w:t>
      </w:r>
      <w:r>
        <w:t>.</w:t>
      </w:r>
      <w:r>
        <w:t xml:space="preserve"> Hinton.</w:t>
      </w:r>
      <w:r>
        <w:t xml:space="preserve"> “</w:t>
      </w:r>
      <w:r>
        <w:t>Imagenet classification with deep convolutional neural networks</w:t>
      </w:r>
      <w:r>
        <w:t>“</w:t>
      </w:r>
      <w:r>
        <w:t xml:space="preserve">. </w:t>
      </w:r>
      <w:r w:rsidRPr="00AB61FF">
        <w:rPr>
          <w:i/>
          <w:iCs/>
        </w:rPr>
        <w:t>Advances in neural information processing systems</w:t>
      </w:r>
      <w:r>
        <w:t>, 1097–1105, 2012.</w:t>
      </w:r>
    </w:p>
    <w:p w14:paraId="7089580E" w14:textId="73C7E889" w:rsidR="00386C95" w:rsidRPr="00CA79D4" w:rsidRDefault="00386C95" w:rsidP="009C1E4A">
      <w:pPr>
        <w:pStyle w:val="Referenca"/>
        <w:rPr>
          <w:lang w:val="sr-Cyrl-CS"/>
        </w:rPr>
      </w:pPr>
      <w:r>
        <w:t>K</w:t>
      </w:r>
      <w:r w:rsidR="008B0997">
        <w:t xml:space="preserve">. </w:t>
      </w:r>
      <w:r>
        <w:t>Simonyan and A</w:t>
      </w:r>
      <w:r w:rsidR="008B0997">
        <w:t>.</w:t>
      </w:r>
      <w:r>
        <w:t xml:space="preserve"> Zisserman. Very deep convolutional networks for large-scale image recognition. </w:t>
      </w:r>
      <w:r w:rsidRPr="008B0997">
        <w:rPr>
          <w:i/>
          <w:iCs/>
        </w:rPr>
        <w:t>ICLR</w:t>
      </w:r>
      <w:r w:rsidR="008B0997">
        <w:t xml:space="preserve">, </w:t>
      </w:r>
      <w:r w:rsidR="008B0997">
        <w:t>2015.</w:t>
      </w:r>
    </w:p>
    <w:p w14:paraId="4C754EA1" w14:textId="77777777" w:rsidR="00990432" w:rsidRPr="00216AF7" w:rsidRDefault="00990432" w:rsidP="00990432">
      <w:pPr>
        <w:pStyle w:val="Referenca"/>
        <w:numPr>
          <w:ilvl w:val="0"/>
          <w:numId w:val="0"/>
        </w:numPr>
        <w:ind w:left="720" w:hanging="360"/>
        <w:rPr>
          <w:lang w:val="sr-Cyrl-CS"/>
        </w:rPr>
      </w:pPr>
    </w:p>
    <w:p w14:paraId="05B36043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4D80A2A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1" w:name="_Toc111710002"/>
      <w:r w:rsidRPr="006B315E">
        <w:rPr>
          <w:lang w:val="sr-Cyrl-CS"/>
        </w:rPr>
        <w:lastRenderedPageBreak/>
        <w:t>Списак слика</w:t>
      </w:r>
      <w:bookmarkEnd w:id="21"/>
    </w:p>
    <w:p w14:paraId="01C15108" w14:textId="5B8AC048" w:rsidR="00305842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125568678" w:history="1">
        <w:r w:rsidR="00305842" w:rsidRPr="00525307">
          <w:rPr>
            <w:rStyle w:val="Hyperlink"/>
            <w:noProof/>
            <w:lang w:val="sr-Cyrl-CS"/>
          </w:rPr>
          <w:t xml:space="preserve">Слика </w:t>
        </w:r>
        <w:r w:rsidR="00305842" w:rsidRPr="00525307">
          <w:rPr>
            <w:rStyle w:val="Hyperlink"/>
            <w:noProof/>
            <w:lang w:val="sr-Cyrl-RS"/>
          </w:rPr>
          <w:t>1</w:t>
        </w:r>
        <w:r w:rsidR="00305842" w:rsidRPr="00525307">
          <w:rPr>
            <w:rStyle w:val="Hyperlink"/>
            <w:noProof/>
            <w:lang w:val="sr-Cyrl-CS"/>
          </w:rPr>
          <w:t>. Пример једног податка из скупа података за тренинг са обележеним значајним тачкама лица.</w:t>
        </w:r>
        <w:r w:rsidR="00305842">
          <w:rPr>
            <w:noProof/>
            <w:webHidden/>
          </w:rPr>
          <w:tab/>
        </w:r>
        <w:r w:rsidR="00305842">
          <w:rPr>
            <w:noProof/>
            <w:webHidden/>
          </w:rPr>
          <w:fldChar w:fldCharType="begin"/>
        </w:r>
        <w:r w:rsidR="00305842">
          <w:rPr>
            <w:noProof/>
            <w:webHidden/>
          </w:rPr>
          <w:instrText xml:space="preserve"> PAGEREF _Toc125568678 \h </w:instrText>
        </w:r>
        <w:r w:rsidR="00305842">
          <w:rPr>
            <w:noProof/>
            <w:webHidden/>
          </w:rPr>
        </w:r>
        <w:r w:rsidR="00305842">
          <w:rPr>
            <w:noProof/>
            <w:webHidden/>
          </w:rPr>
          <w:fldChar w:fldCharType="separate"/>
        </w:r>
        <w:r w:rsidR="00305842">
          <w:rPr>
            <w:noProof/>
            <w:webHidden/>
          </w:rPr>
          <w:t>2</w:t>
        </w:r>
        <w:r w:rsidR="00305842">
          <w:rPr>
            <w:noProof/>
            <w:webHidden/>
          </w:rPr>
          <w:fldChar w:fldCharType="end"/>
        </w:r>
      </w:hyperlink>
    </w:p>
    <w:p w14:paraId="704E5434" w14:textId="3346797A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79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2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>Расподела недостајућих вредности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0146DB" w14:textId="1DD9FB52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0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sr-Cyrl-RS"/>
          </w:rPr>
          <w:t>3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525307">
          <w:rPr>
            <w:rStyle w:val="Hyperlink"/>
            <w:noProof/>
            <w:lang w:val="en-US"/>
          </w:rPr>
          <w:t>SmallNN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08029F" w14:textId="2A7D6890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1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sr-Cyrl-RS"/>
          </w:rPr>
          <w:t>4</w:t>
        </w:r>
        <w:r w:rsidRPr="00525307">
          <w:rPr>
            <w:rStyle w:val="Hyperlink"/>
            <w:noProof/>
            <w:lang w:val="sr-Cyrl-CS"/>
          </w:rPr>
          <w:t>.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i/>
            <w:iCs/>
            <w:noProof/>
            <w:lang w:val="en-US"/>
          </w:rPr>
          <w:t>loss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525307">
          <w:rPr>
            <w:rStyle w:val="Hyperlink"/>
            <w:i/>
            <w:iCs/>
            <w:noProof/>
            <w:lang w:val="en-US"/>
          </w:rPr>
          <w:t>SmallNN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59570B" w14:textId="59E71ED9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2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5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525307">
          <w:rPr>
            <w:rStyle w:val="Hyperlink"/>
            <w:noProof/>
            <w:lang w:val="en-US"/>
          </w:rPr>
          <w:t>DeepNN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D0D33" w14:textId="283E32AF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3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6</w:t>
        </w:r>
        <w:r w:rsidRPr="00525307">
          <w:rPr>
            <w:rStyle w:val="Hyperlink"/>
            <w:noProof/>
            <w:lang w:val="sr-Cyrl-CS"/>
          </w:rPr>
          <w:t>.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i/>
            <w:iCs/>
            <w:noProof/>
            <w:lang w:val="en-US"/>
          </w:rPr>
          <w:t>loss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525307">
          <w:rPr>
            <w:rStyle w:val="Hyperlink"/>
            <w:i/>
            <w:iCs/>
            <w:noProof/>
            <w:lang w:val="en-US"/>
          </w:rPr>
          <w:t>DeepNN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A02CF3" w14:textId="7C2C4BDE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4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7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525307">
          <w:rPr>
            <w:rStyle w:val="Hyperlink"/>
            <w:noProof/>
            <w:lang w:val="en-US"/>
          </w:rPr>
          <w:t>LeNet-5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E954CB" w14:textId="668D0714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5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sr-Cyrl-RS"/>
          </w:rPr>
          <w:t>8</w:t>
        </w:r>
        <w:r w:rsidRPr="00525307">
          <w:rPr>
            <w:rStyle w:val="Hyperlink"/>
            <w:noProof/>
            <w:lang w:val="sr-Cyrl-CS"/>
          </w:rPr>
          <w:t>.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i/>
            <w:iCs/>
            <w:noProof/>
            <w:lang w:val="en-US"/>
          </w:rPr>
          <w:t>loss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525307">
          <w:rPr>
            <w:rStyle w:val="Hyperlink"/>
            <w:i/>
            <w:iCs/>
            <w:noProof/>
            <w:lang w:val="en-US"/>
          </w:rPr>
          <w:t>LeNet-5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66ECF4" w14:textId="0DE88FC5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6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sr-Cyrl-RS"/>
          </w:rPr>
          <w:t>9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525307">
          <w:rPr>
            <w:rStyle w:val="Hyperlink"/>
            <w:noProof/>
            <w:lang w:val="en-US"/>
          </w:rPr>
          <w:t>AlexNet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9D1433" w14:textId="0842BE33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7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10</w:t>
        </w:r>
        <w:r w:rsidRPr="00525307">
          <w:rPr>
            <w:rStyle w:val="Hyperlink"/>
            <w:noProof/>
            <w:lang w:val="sr-Cyrl-CS"/>
          </w:rPr>
          <w:t>.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i/>
            <w:iCs/>
            <w:noProof/>
            <w:lang w:val="en-US"/>
          </w:rPr>
          <w:t>loss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525307">
          <w:rPr>
            <w:rStyle w:val="Hyperlink"/>
            <w:i/>
            <w:iCs/>
            <w:noProof/>
            <w:lang w:val="en-US"/>
          </w:rPr>
          <w:t>AlexNet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1CADE8" w14:textId="7BF1380D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8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sr-Latn-RS"/>
          </w:rPr>
          <w:t>11</w:t>
        </w:r>
        <w:r w:rsidRPr="00525307">
          <w:rPr>
            <w:rStyle w:val="Hyperlink"/>
            <w:noProof/>
            <w:lang w:val="sr-Cyrl-CS"/>
          </w:rPr>
          <w:t>.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i/>
            <w:iCs/>
            <w:noProof/>
            <w:lang w:val="en-US"/>
          </w:rPr>
          <w:t>loss</w:t>
        </w:r>
        <w:r w:rsidRPr="00525307">
          <w:rPr>
            <w:rStyle w:val="Hyperlink"/>
            <w:noProof/>
            <w:lang w:val="en-US"/>
          </w:rPr>
          <w:t xml:space="preserve"> </w:t>
        </w:r>
        <w:r w:rsidRPr="00525307">
          <w:rPr>
            <w:rStyle w:val="Hyperlink"/>
            <w:noProof/>
            <w:lang w:val="sr-Cyrl-RS"/>
          </w:rPr>
          <w:t xml:space="preserve">функција за тренинг и валидациони скуп података за неуралну мрежу под називом </w:t>
        </w:r>
        <w:r w:rsidRPr="00525307">
          <w:rPr>
            <w:rStyle w:val="Hyperlink"/>
            <w:i/>
            <w:iCs/>
            <w:noProof/>
            <w:lang w:val="en-US"/>
          </w:rPr>
          <w:t>VGG-16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48A521" w14:textId="7BB3C594" w:rsidR="00305842" w:rsidRDefault="00305842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25568689" w:history="1">
        <w:r w:rsidRPr="00525307">
          <w:rPr>
            <w:rStyle w:val="Hyperlink"/>
            <w:noProof/>
            <w:lang w:val="sr-Cyrl-CS"/>
          </w:rPr>
          <w:t xml:space="preserve">Слика </w:t>
        </w:r>
        <w:r w:rsidRPr="00525307">
          <w:rPr>
            <w:rStyle w:val="Hyperlink"/>
            <w:noProof/>
            <w:lang w:val="en-US"/>
          </w:rPr>
          <w:t>11</w:t>
        </w:r>
        <w:r w:rsidRPr="00525307">
          <w:rPr>
            <w:rStyle w:val="Hyperlink"/>
            <w:noProof/>
            <w:lang w:val="sr-Cyrl-CS"/>
          </w:rPr>
          <w:t xml:space="preserve">. </w:t>
        </w:r>
        <w:r w:rsidRPr="00525307">
          <w:rPr>
            <w:rStyle w:val="Hyperlink"/>
            <w:noProof/>
            <w:lang w:val="sr-Cyrl-RS"/>
          </w:rPr>
          <w:t xml:space="preserve">Приказ архитектуре неуралне мреже под називом </w:t>
        </w:r>
        <w:r w:rsidRPr="00525307">
          <w:rPr>
            <w:rStyle w:val="Hyperlink"/>
            <w:noProof/>
            <w:lang w:val="en-US"/>
          </w:rPr>
          <w:t>VGG-16</w:t>
        </w:r>
        <w:r w:rsidRPr="00525307">
          <w:rPr>
            <w:rStyle w:val="Hyperlink"/>
            <w:noProof/>
            <w:lang w:val="sr-Cyrl-CS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_Toc125568689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0294F1" w14:textId="33F3A29A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5189B3F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22" w:name="_Toc111710003"/>
      <w:r w:rsidRPr="006B315E">
        <w:rPr>
          <w:lang w:val="sr-Cyrl-CS"/>
        </w:rPr>
        <w:lastRenderedPageBreak/>
        <w:t>Списак табела</w:t>
      </w:r>
      <w:bookmarkEnd w:id="22"/>
    </w:p>
    <w:p w14:paraId="29623B47" w14:textId="0E5766FC" w:rsidR="00952A03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111709965" w:history="1">
        <w:r w:rsidR="00952A03" w:rsidRPr="006D2636">
          <w:rPr>
            <w:rStyle w:val="Hyperlink"/>
            <w:noProof/>
            <w:lang w:val="sr-Cyrl-CS"/>
          </w:rPr>
          <w:t xml:space="preserve">Табела 3.1. Расподела трансакција у </w:t>
        </w:r>
        <w:r w:rsidR="00952A03" w:rsidRPr="006D2636">
          <w:rPr>
            <w:rStyle w:val="Hyperlink"/>
            <w:i/>
            <w:iCs/>
            <w:noProof/>
            <w:lang w:val="en-US"/>
          </w:rPr>
          <w:t>TPCE</w:t>
        </w:r>
        <w:r w:rsidR="00952A03" w:rsidRPr="006D2636">
          <w:rPr>
            <w:rStyle w:val="Hyperlink"/>
            <w:noProof/>
            <w:lang w:val="sr-Cyrl-RS"/>
          </w:rPr>
          <w:t>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_Toc111709965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12</w:t>
        </w:r>
        <w:r w:rsidR="00952A03">
          <w:rPr>
            <w:noProof/>
            <w:webHidden/>
          </w:rPr>
          <w:fldChar w:fldCharType="end"/>
        </w:r>
      </w:hyperlink>
    </w:p>
    <w:p w14:paraId="3888D734" w14:textId="600AC58B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6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en-US"/>
          </w:rPr>
          <w:t>2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_Toc111709966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13</w:t>
        </w:r>
        <w:r w:rsidR="00952A03">
          <w:rPr>
            <w:noProof/>
            <w:webHidden/>
          </w:rPr>
          <w:fldChar w:fldCharType="end"/>
        </w:r>
      </w:hyperlink>
    </w:p>
    <w:p w14:paraId="74B4B982" w14:textId="50DE0C12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7" w:history="1">
        <w:r w:rsidR="00952A03" w:rsidRPr="006D2636">
          <w:rPr>
            <w:rStyle w:val="Hyperlink"/>
            <w:noProof/>
            <w:lang w:val="sr-Cyrl-CS"/>
          </w:rPr>
          <w:t xml:space="preserve">Табела 3.3. Резултати </w:t>
        </w:r>
        <w:r w:rsidR="00952A03" w:rsidRPr="006D2636">
          <w:rPr>
            <w:rStyle w:val="Hyperlink"/>
            <w:noProof/>
            <w:lang w:val="sr-Cyrl-RS"/>
          </w:rPr>
          <w:t xml:space="preserve">додатне анализе над </w:t>
        </w:r>
        <w:r w:rsidR="00952A03" w:rsidRPr="006D2636">
          <w:rPr>
            <w:rStyle w:val="Hyperlink"/>
            <w:noProof/>
            <w:lang w:val="en-US"/>
          </w:rPr>
          <w:t>MySQL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_Toc111709967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16</w:t>
        </w:r>
        <w:r w:rsidR="00952A03">
          <w:rPr>
            <w:noProof/>
            <w:webHidden/>
          </w:rPr>
          <w:fldChar w:fldCharType="end"/>
        </w:r>
      </w:hyperlink>
    </w:p>
    <w:p w14:paraId="543DA557" w14:textId="2306DD05" w:rsidR="00952A03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1709968" w:history="1">
        <w:r w:rsidR="00952A03" w:rsidRPr="006D2636">
          <w:rPr>
            <w:rStyle w:val="Hyperlink"/>
            <w:noProof/>
            <w:lang w:val="sr-Cyrl-CS"/>
          </w:rPr>
          <w:t>Табела 3.</w:t>
        </w:r>
        <w:r w:rsidR="00952A03" w:rsidRPr="006D2636">
          <w:rPr>
            <w:rStyle w:val="Hyperlink"/>
            <w:noProof/>
            <w:lang w:val="sr-Cyrl-RS"/>
          </w:rPr>
          <w:t>4</w:t>
        </w:r>
        <w:r w:rsidR="00952A03" w:rsidRPr="006D2636">
          <w:rPr>
            <w:rStyle w:val="Hyperlink"/>
            <w:noProof/>
            <w:lang w:val="sr-Cyrl-CS"/>
          </w:rPr>
          <w:t xml:space="preserve">. Резултати </w:t>
        </w:r>
        <w:r w:rsidR="00952A03" w:rsidRPr="006D2636">
          <w:rPr>
            <w:rStyle w:val="Hyperlink"/>
            <w:noProof/>
            <w:lang w:val="sr-Cyrl-RS"/>
          </w:rPr>
          <w:t xml:space="preserve">основне анализе над </w:t>
        </w:r>
        <w:r w:rsidR="00952A03" w:rsidRPr="006D2636">
          <w:rPr>
            <w:rStyle w:val="Hyperlink"/>
            <w:noProof/>
            <w:lang w:val="en-US"/>
          </w:rPr>
          <w:t>SQL Server</w:t>
        </w:r>
        <w:r w:rsidR="00952A03" w:rsidRPr="006D2636">
          <w:rPr>
            <w:rStyle w:val="Hyperlink"/>
            <w:noProof/>
            <w:lang w:val="sr-Cyrl-RS"/>
          </w:rPr>
          <w:t xml:space="preserve"> базом.</w:t>
        </w:r>
        <w:r w:rsidR="00952A03">
          <w:rPr>
            <w:noProof/>
            <w:webHidden/>
          </w:rPr>
          <w:tab/>
        </w:r>
        <w:r w:rsidR="00952A03">
          <w:rPr>
            <w:noProof/>
            <w:webHidden/>
          </w:rPr>
          <w:fldChar w:fldCharType="begin"/>
        </w:r>
        <w:r w:rsidR="00952A03">
          <w:rPr>
            <w:noProof/>
            <w:webHidden/>
          </w:rPr>
          <w:instrText xml:space="preserve"> PAGEREF _Toc111709968 \h </w:instrText>
        </w:r>
        <w:r w:rsidR="00952A03">
          <w:rPr>
            <w:noProof/>
            <w:webHidden/>
          </w:rPr>
        </w:r>
        <w:r w:rsidR="00952A03">
          <w:rPr>
            <w:noProof/>
            <w:webHidden/>
          </w:rPr>
          <w:fldChar w:fldCharType="separate"/>
        </w:r>
        <w:r w:rsidR="00C9430E">
          <w:rPr>
            <w:noProof/>
            <w:webHidden/>
          </w:rPr>
          <w:t>17</w:t>
        </w:r>
        <w:r w:rsidR="00952A03">
          <w:rPr>
            <w:noProof/>
            <w:webHidden/>
          </w:rPr>
          <w:fldChar w:fldCharType="end"/>
        </w:r>
      </w:hyperlink>
    </w:p>
    <w:p w14:paraId="40350F4C" w14:textId="5BFCD0D9" w:rsidR="00A65719" w:rsidRPr="00071E35" w:rsidRDefault="00373101" w:rsidP="00A65719">
      <w:pPr>
        <w:pStyle w:val="Osnovnitekst"/>
        <w:rPr>
          <w:lang w:val="sr-Latn-RS"/>
        </w:rPr>
      </w:pPr>
      <w:r w:rsidRPr="006B315E">
        <w:rPr>
          <w:lang w:val="sr-Cyrl-CS"/>
        </w:rPr>
        <w:fldChar w:fldCharType="end"/>
      </w:r>
      <w:bookmarkStart w:id="23" w:name="_Toc254342925"/>
      <w:bookmarkEnd w:id="23"/>
    </w:p>
    <w:sectPr w:rsidR="00A65719" w:rsidRPr="00071E35" w:rsidSect="001551E5">
      <w:headerReference w:type="default" r:id="rId30"/>
      <w:footerReference w:type="default" r:id="rId31"/>
      <w:headerReference w:type="first" r:id="rId32"/>
      <w:footerReference w:type="first" r:id="rId33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4607" w14:textId="77777777" w:rsidR="00A9266B" w:rsidRDefault="00A9266B">
      <w:r>
        <w:separator/>
      </w:r>
    </w:p>
  </w:endnote>
  <w:endnote w:type="continuationSeparator" w:id="0">
    <w:p w14:paraId="38406484" w14:textId="77777777" w:rsidR="00A9266B" w:rsidRDefault="00A9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57E3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27A118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C4CC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D8B993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6148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1525DEFA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E0EA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9A26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B87588D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53FA5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4D1FD" w14:textId="77777777" w:rsidR="00A9266B" w:rsidRDefault="00A9266B">
      <w:r>
        <w:separator/>
      </w:r>
    </w:p>
  </w:footnote>
  <w:footnote w:type="continuationSeparator" w:id="0">
    <w:p w14:paraId="6F40F63C" w14:textId="77777777" w:rsidR="00A9266B" w:rsidRDefault="00A9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0046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24D0B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ED0E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44A0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rPr>
        <w:rFonts w:ascii="Times New Roman" w:hAnsi="Times New Roman" w:hint="default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rPr>
        <w:rFonts w:ascii="Times New Roman" w:hAnsi="Times New Roman" w:hint="default"/>
        <w:b/>
        <w:i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rPr>
        <w:rFonts w:ascii="Times New Roman" w:hAnsi="Times New Roman" w:hint="default"/>
        <w:b/>
        <w:i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rPr>
        <w:rFonts w:ascii="Times New Roman" w:hAnsi="Times New Roman" w:hint="default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6B66BB5A"/>
    <w:lvl w:ilvl="0" w:tplc="D472D2E2">
      <w:start w:val="1"/>
      <w:numFmt w:val="decimal"/>
      <w:pStyle w:val="Referenca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1843085329">
    <w:abstractNumId w:val="4"/>
  </w:num>
  <w:num w:numId="2" w16cid:durableId="353264">
    <w:abstractNumId w:val="10"/>
  </w:num>
  <w:num w:numId="3" w16cid:durableId="602224564">
    <w:abstractNumId w:val="7"/>
  </w:num>
  <w:num w:numId="4" w16cid:durableId="558592472">
    <w:abstractNumId w:val="8"/>
  </w:num>
  <w:num w:numId="5" w16cid:durableId="585576284">
    <w:abstractNumId w:val="11"/>
  </w:num>
  <w:num w:numId="6" w16cid:durableId="297230004">
    <w:abstractNumId w:val="1"/>
  </w:num>
  <w:num w:numId="7" w16cid:durableId="1031420444">
    <w:abstractNumId w:val="15"/>
  </w:num>
  <w:num w:numId="8" w16cid:durableId="127862774">
    <w:abstractNumId w:val="19"/>
  </w:num>
  <w:num w:numId="9" w16cid:durableId="153036256">
    <w:abstractNumId w:val="14"/>
  </w:num>
  <w:num w:numId="10" w16cid:durableId="76833448">
    <w:abstractNumId w:val="3"/>
  </w:num>
  <w:num w:numId="11" w16cid:durableId="343434147">
    <w:abstractNumId w:val="2"/>
  </w:num>
  <w:num w:numId="12" w16cid:durableId="421533199">
    <w:abstractNumId w:val="0"/>
  </w:num>
  <w:num w:numId="13" w16cid:durableId="373427477">
    <w:abstractNumId w:val="5"/>
  </w:num>
  <w:num w:numId="14" w16cid:durableId="1981491943">
    <w:abstractNumId w:val="6"/>
  </w:num>
  <w:num w:numId="15" w16cid:durableId="499664104">
    <w:abstractNumId w:val="22"/>
  </w:num>
  <w:num w:numId="16" w16cid:durableId="2037383725">
    <w:abstractNumId w:val="16"/>
  </w:num>
  <w:num w:numId="17" w16cid:durableId="224070869">
    <w:abstractNumId w:val="21"/>
  </w:num>
  <w:num w:numId="18" w16cid:durableId="199979366">
    <w:abstractNumId w:val="17"/>
  </w:num>
  <w:num w:numId="19" w16cid:durableId="820734891">
    <w:abstractNumId w:val="9"/>
  </w:num>
  <w:num w:numId="20" w16cid:durableId="964429255">
    <w:abstractNumId w:val="20"/>
  </w:num>
  <w:num w:numId="21" w16cid:durableId="172768175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41274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8355">
    <w:abstractNumId w:val="12"/>
  </w:num>
  <w:num w:numId="24" w16cid:durableId="1976254252">
    <w:abstractNumId w:val="18"/>
  </w:num>
  <w:num w:numId="25" w16cid:durableId="1816213898">
    <w:abstractNumId w:val="13"/>
  </w:num>
  <w:num w:numId="26" w16cid:durableId="577254480">
    <w:abstractNumId w:val="1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97D"/>
    <w:rsid w:val="000001B7"/>
    <w:rsid w:val="00001D7D"/>
    <w:rsid w:val="00001DEB"/>
    <w:rsid w:val="000029C2"/>
    <w:rsid w:val="0000423F"/>
    <w:rsid w:val="00004A1B"/>
    <w:rsid w:val="00006471"/>
    <w:rsid w:val="00013A65"/>
    <w:rsid w:val="00014130"/>
    <w:rsid w:val="00015D36"/>
    <w:rsid w:val="00017776"/>
    <w:rsid w:val="00017AD9"/>
    <w:rsid w:val="00020A11"/>
    <w:rsid w:val="00021726"/>
    <w:rsid w:val="00022153"/>
    <w:rsid w:val="00022379"/>
    <w:rsid w:val="000228AC"/>
    <w:rsid w:val="00022DF7"/>
    <w:rsid w:val="000232E2"/>
    <w:rsid w:val="0002380F"/>
    <w:rsid w:val="00023848"/>
    <w:rsid w:val="00023DAD"/>
    <w:rsid w:val="000242AA"/>
    <w:rsid w:val="00025346"/>
    <w:rsid w:val="000267ED"/>
    <w:rsid w:val="000268F9"/>
    <w:rsid w:val="00026C79"/>
    <w:rsid w:val="000301BF"/>
    <w:rsid w:val="0003181E"/>
    <w:rsid w:val="00036C93"/>
    <w:rsid w:val="000437C4"/>
    <w:rsid w:val="00043FB7"/>
    <w:rsid w:val="000478ED"/>
    <w:rsid w:val="00047B50"/>
    <w:rsid w:val="00055A01"/>
    <w:rsid w:val="00057C67"/>
    <w:rsid w:val="00061609"/>
    <w:rsid w:val="00061FA6"/>
    <w:rsid w:val="00063807"/>
    <w:rsid w:val="00065223"/>
    <w:rsid w:val="0006695C"/>
    <w:rsid w:val="00066AB0"/>
    <w:rsid w:val="00066C16"/>
    <w:rsid w:val="0007181A"/>
    <w:rsid w:val="00071C70"/>
    <w:rsid w:val="00071E35"/>
    <w:rsid w:val="00073898"/>
    <w:rsid w:val="00074679"/>
    <w:rsid w:val="00075F7B"/>
    <w:rsid w:val="00076367"/>
    <w:rsid w:val="000803C1"/>
    <w:rsid w:val="00080C50"/>
    <w:rsid w:val="000838B9"/>
    <w:rsid w:val="00084D3C"/>
    <w:rsid w:val="00085A6B"/>
    <w:rsid w:val="000877DB"/>
    <w:rsid w:val="00090C80"/>
    <w:rsid w:val="00090F23"/>
    <w:rsid w:val="000918B2"/>
    <w:rsid w:val="00091AC9"/>
    <w:rsid w:val="00093196"/>
    <w:rsid w:val="000A41B2"/>
    <w:rsid w:val="000A46C2"/>
    <w:rsid w:val="000B0E6E"/>
    <w:rsid w:val="000B11C1"/>
    <w:rsid w:val="000B1246"/>
    <w:rsid w:val="000B4BD6"/>
    <w:rsid w:val="000B4FE6"/>
    <w:rsid w:val="000B55F0"/>
    <w:rsid w:val="000B7AF5"/>
    <w:rsid w:val="000C0869"/>
    <w:rsid w:val="000C3FD6"/>
    <w:rsid w:val="000C536A"/>
    <w:rsid w:val="000C7289"/>
    <w:rsid w:val="000D03EA"/>
    <w:rsid w:val="000D19DC"/>
    <w:rsid w:val="000D2240"/>
    <w:rsid w:val="000D2766"/>
    <w:rsid w:val="000D4785"/>
    <w:rsid w:val="000D51FA"/>
    <w:rsid w:val="000D5C6D"/>
    <w:rsid w:val="000D73AE"/>
    <w:rsid w:val="000E1B5A"/>
    <w:rsid w:val="000E4510"/>
    <w:rsid w:val="000E465A"/>
    <w:rsid w:val="000E6FC8"/>
    <w:rsid w:val="000E7790"/>
    <w:rsid w:val="000E7999"/>
    <w:rsid w:val="000F0F13"/>
    <w:rsid w:val="000F16A6"/>
    <w:rsid w:val="000F1BA4"/>
    <w:rsid w:val="000F5F83"/>
    <w:rsid w:val="000F6BC6"/>
    <w:rsid w:val="000F732D"/>
    <w:rsid w:val="00100AAC"/>
    <w:rsid w:val="001020BD"/>
    <w:rsid w:val="00102449"/>
    <w:rsid w:val="00105946"/>
    <w:rsid w:val="00107D90"/>
    <w:rsid w:val="001104C5"/>
    <w:rsid w:val="00111574"/>
    <w:rsid w:val="00111974"/>
    <w:rsid w:val="00114C71"/>
    <w:rsid w:val="001154E8"/>
    <w:rsid w:val="00115BCF"/>
    <w:rsid w:val="001206B8"/>
    <w:rsid w:val="00120BC6"/>
    <w:rsid w:val="00121207"/>
    <w:rsid w:val="00121DFC"/>
    <w:rsid w:val="00122A2B"/>
    <w:rsid w:val="00123A6A"/>
    <w:rsid w:val="00125C81"/>
    <w:rsid w:val="00130E83"/>
    <w:rsid w:val="00132C6A"/>
    <w:rsid w:val="001345D4"/>
    <w:rsid w:val="001352B1"/>
    <w:rsid w:val="001354DF"/>
    <w:rsid w:val="0013568A"/>
    <w:rsid w:val="00135926"/>
    <w:rsid w:val="0013592C"/>
    <w:rsid w:val="001407C0"/>
    <w:rsid w:val="00140AB9"/>
    <w:rsid w:val="00140E76"/>
    <w:rsid w:val="0014188D"/>
    <w:rsid w:val="00141F88"/>
    <w:rsid w:val="00142F9F"/>
    <w:rsid w:val="00145E28"/>
    <w:rsid w:val="00150C24"/>
    <w:rsid w:val="0015422A"/>
    <w:rsid w:val="001551E5"/>
    <w:rsid w:val="00156919"/>
    <w:rsid w:val="0016057E"/>
    <w:rsid w:val="00160B9F"/>
    <w:rsid w:val="00163736"/>
    <w:rsid w:val="00163797"/>
    <w:rsid w:val="00165D94"/>
    <w:rsid w:val="001673AC"/>
    <w:rsid w:val="0017045A"/>
    <w:rsid w:val="00170CFD"/>
    <w:rsid w:val="0017137C"/>
    <w:rsid w:val="00171E8D"/>
    <w:rsid w:val="00174D32"/>
    <w:rsid w:val="0018025B"/>
    <w:rsid w:val="001823D2"/>
    <w:rsid w:val="00182901"/>
    <w:rsid w:val="001843D0"/>
    <w:rsid w:val="00184488"/>
    <w:rsid w:val="00185E62"/>
    <w:rsid w:val="00186555"/>
    <w:rsid w:val="001871EA"/>
    <w:rsid w:val="001874C5"/>
    <w:rsid w:val="00190281"/>
    <w:rsid w:val="00191F0B"/>
    <w:rsid w:val="00192BC5"/>
    <w:rsid w:val="0019403C"/>
    <w:rsid w:val="001950C6"/>
    <w:rsid w:val="00196B1E"/>
    <w:rsid w:val="00196B47"/>
    <w:rsid w:val="00196C7A"/>
    <w:rsid w:val="00197743"/>
    <w:rsid w:val="001A01BF"/>
    <w:rsid w:val="001A2F13"/>
    <w:rsid w:val="001A5677"/>
    <w:rsid w:val="001A5771"/>
    <w:rsid w:val="001A5810"/>
    <w:rsid w:val="001A5AAF"/>
    <w:rsid w:val="001B1890"/>
    <w:rsid w:val="001B1BC8"/>
    <w:rsid w:val="001B2E1C"/>
    <w:rsid w:val="001B318A"/>
    <w:rsid w:val="001B3CC3"/>
    <w:rsid w:val="001B5F51"/>
    <w:rsid w:val="001B755F"/>
    <w:rsid w:val="001B7DF9"/>
    <w:rsid w:val="001C0084"/>
    <w:rsid w:val="001C2D7E"/>
    <w:rsid w:val="001C2E55"/>
    <w:rsid w:val="001C32CA"/>
    <w:rsid w:val="001C384B"/>
    <w:rsid w:val="001C6A5D"/>
    <w:rsid w:val="001D0BDD"/>
    <w:rsid w:val="001D0F46"/>
    <w:rsid w:val="001D15E0"/>
    <w:rsid w:val="001D3081"/>
    <w:rsid w:val="001D64C1"/>
    <w:rsid w:val="001D7445"/>
    <w:rsid w:val="001E457C"/>
    <w:rsid w:val="001E5761"/>
    <w:rsid w:val="001E5DF9"/>
    <w:rsid w:val="001E7B7C"/>
    <w:rsid w:val="001F1B10"/>
    <w:rsid w:val="001F1E98"/>
    <w:rsid w:val="001F2300"/>
    <w:rsid w:val="001F2929"/>
    <w:rsid w:val="001F544B"/>
    <w:rsid w:val="001F70F3"/>
    <w:rsid w:val="00203A16"/>
    <w:rsid w:val="002044AA"/>
    <w:rsid w:val="002079CF"/>
    <w:rsid w:val="00207E96"/>
    <w:rsid w:val="0021095F"/>
    <w:rsid w:val="002131BE"/>
    <w:rsid w:val="002142E5"/>
    <w:rsid w:val="00215411"/>
    <w:rsid w:val="0021582D"/>
    <w:rsid w:val="00216AF7"/>
    <w:rsid w:val="00223813"/>
    <w:rsid w:val="0022613B"/>
    <w:rsid w:val="00226802"/>
    <w:rsid w:val="00230EE6"/>
    <w:rsid w:val="00232189"/>
    <w:rsid w:val="00232473"/>
    <w:rsid w:val="00234839"/>
    <w:rsid w:val="00235F76"/>
    <w:rsid w:val="00240CFF"/>
    <w:rsid w:val="0024148D"/>
    <w:rsid w:val="00241751"/>
    <w:rsid w:val="00242C69"/>
    <w:rsid w:val="002432BC"/>
    <w:rsid w:val="0024425E"/>
    <w:rsid w:val="00244875"/>
    <w:rsid w:val="00250829"/>
    <w:rsid w:val="00250BF4"/>
    <w:rsid w:val="002526CC"/>
    <w:rsid w:val="00254CCE"/>
    <w:rsid w:val="00256CA3"/>
    <w:rsid w:val="00260362"/>
    <w:rsid w:val="00260E4A"/>
    <w:rsid w:val="00263400"/>
    <w:rsid w:val="002647BD"/>
    <w:rsid w:val="00264FFE"/>
    <w:rsid w:val="00266B3E"/>
    <w:rsid w:val="00267306"/>
    <w:rsid w:val="00271612"/>
    <w:rsid w:val="002732F8"/>
    <w:rsid w:val="002733C5"/>
    <w:rsid w:val="00273BC6"/>
    <w:rsid w:val="00273BDD"/>
    <w:rsid w:val="00273C3E"/>
    <w:rsid w:val="002745FF"/>
    <w:rsid w:val="00274754"/>
    <w:rsid w:val="00275311"/>
    <w:rsid w:val="00277729"/>
    <w:rsid w:val="002801D4"/>
    <w:rsid w:val="00280AB3"/>
    <w:rsid w:val="0028186B"/>
    <w:rsid w:val="002829B9"/>
    <w:rsid w:val="00283ADA"/>
    <w:rsid w:val="0028548E"/>
    <w:rsid w:val="00285BCE"/>
    <w:rsid w:val="002863C7"/>
    <w:rsid w:val="0028742A"/>
    <w:rsid w:val="0029758E"/>
    <w:rsid w:val="00297BC6"/>
    <w:rsid w:val="00297DA3"/>
    <w:rsid w:val="002A0293"/>
    <w:rsid w:val="002A0FDC"/>
    <w:rsid w:val="002A2863"/>
    <w:rsid w:val="002A4C09"/>
    <w:rsid w:val="002A5F84"/>
    <w:rsid w:val="002A6840"/>
    <w:rsid w:val="002A6A2F"/>
    <w:rsid w:val="002B0598"/>
    <w:rsid w:val="002B121B"/>
    <w:rsid w:val="002B128B"/>
    <w:rsid w:val="002B5BFE"/>
    <w:rsid w:val="002B6614"/>
    <w:rsid w:val="002B6FD7"/>
    <w:rsid w:val="002B7832"/>
    <w:rsid w:val="002B7A7D"/>
    <w:rsid w:val="002B7CE1"/>
    <w:rsid w:val="002C4AFB"/>
    <w:rsid w:val="002C66F0"/>
    <w:rsid w:val="002C71D5"/>
    <w:rsid w:val="002C767E"/>
    <w:rsid w:val="002C7E05"/>
    <w:rsid w:val="002D2D4C"/>
    <w:rsid w:val="002D53A9"/>
    <w:rsid w:val="002D6666"/>
    <w:rsid w:val="002D7455"/>
    <w:rsid w:val="002E05D8"/>
    <w:rsid w:val="002E0710"/>
    <w:rsid w:val="002E0C52"/>
    <w:rsid w:val="002E288B"/>
    <w:rsid w:val="002E334F"/>
    <w:rsid w:val="002E3E0F"/>
    <w:rsid w:val="002E4A22"/>
    <w:rsid w:val="002E5337"/>
    <w:rsid w:val="002F05E4"/>
    <w:rsid w:val="002F29E2"/>
    <w:rsid w:val="002F3B3D"/>
    <w:rsid w:val="002F5FFB"/>
    <w:rsid w:val="002F61FA"/>
    <w:rsid w:val="002F682F"/>
    <w:rsid w:val="002F6C34"/>
    <w:rsid w:val="002F704B"/>
    <w:rsid w:val="002F7C33"/>
    <w:rsid w:val="003007D9"/>
    <w:rsid w:val="00301B19"/>
    <w:rsid w:val="00302351"/>
    <w:rsid w:val="00303822"/>
    <w:rsid w:val="00304C63"/>
    <w:rsid w:val="00304E23"/>
    <w:rsid w:val="003056E3"/>
    <w:rsid w:val="00305842"/>
    <w:rsid w:val="003076EC"/>
    <w:rsid w:val="00310C8C"/>
    <w:rsid w:val="0031253C"/>
    <w:rsid w:val="00313FBC"/>
    <w:rsid w:val="003142E2"/>
    <w:rsid w:val="003168D7"/>
    <w:rsid w:val="00317396"/>
    <w:rsid w:val="00323A21"/>
    <w:rsid w:val="00323DB7"/>
    <w:rsid w:val="003250A2"/>
    <w:rsid w:val="00326015"/>
    <w:rsid w:val="00327034"/>
    <w:rsid w:val="003278F4"/>
    <w:rsid w:val="00330B1D"/>
    <w:rsid w:val="00330E89"/>
    <w:rsid w:val="00332CED"/>
    <w:rsid w:val="0033756E"/>
    <w:rsid w:val="003436CD"/>
    <w:rsid w:val="00346F7D"/>
    <w:rsid w:val="0034751F"/>
    <w:rsid w:val="00350847"/>
    <w:rsid w:val="00351579"/>
    <w:rsid w:val="003520A7"/>
    <w:rsid w:val="0035244F"/>
    <w:rsid w:val="00354979"/>
    <w:rsid w:val="00354A43"/>
    <w:rsid w:val="00354F68"/>
    <w:rsid w:val="00355579"/>
    <w:rsid w:val="003569B3"/>
    <w:rsid w:val="0035785A"/>
    <w:rsid w:val="00361650"/>
    <w:rsid w:val="00362AEE"/>
    <w:rsid w:val="00362E25"/>
    <w:rsid w:val="0036300C"/>
    <w:rsid w:val="0037073A"/>
    <w:rsid w:val="0037293D"/>
    <w:rsid w:val="003729A4"/>
    <w:rsid w:val="00372E50"/>
    <w:rsid w:val="00373101"/>
    <w:rsid w:val="00374335"/>
    <w:rsid w:val="00374E85"/>
    <w:rsid w:val="00375499"/>
    <w:rsid w:val="003756FD"/>
    <w:rsid w:val="0037613E"/>
    <w:rsid w:val="00377572"/>
    <w:rsid w:val="00381FEF"/>
    <w:rsid w:val="0038314C"/>
    <w:rsid w:val="00384BF4"/>
    <w:rsid w:val="003854F8"/>
    <w:rsid w:val="00386C95"/>
    <w:rsid w:val="0039080C"/>
    <w:rsid w:val="00392AD5"/>
    <w:rsid w:val="003941BC"/>
    <w:rsid w:val="00394773"/>
    <w:rsid w:val="00395485"/>
    <w:rsid w:val="0039564B"/>
    <w:rsid w:val="00397581"/>
    <w:rsid w:val="00397C91"/>
    <w:rsid w:val="003A04B7"/>
    <w:rsid w:val="003A0669"/>
    <w:rsid w:val="003A0DF6"/>
    <w:rsid w:val="003A43B6"/>
    <w:rsid w:val="003A5A09"/>
    <w:rsid w:val="003A6371"/>
    <w:rsid w:val="003B07A2"/>
    <w:rsid w:val="003B305B"/>
    <w:rsid w:val="003B61DB"/>
    <w:rsid w:val="003B66BF"/>
    <w:rsid w:val="003C29D6"/>
    <w:rsid w:val="003C44B6"/>
    <w:rsid w:val="003C44F0"/>
    <w:rsid w:val="003C6B03"/>
    <w:rsid w:val="003C6BEF"/>
    <w:rsid w:val="003C7BAC"/>
    <w:rsid w:val="003C7BBA"/>
    <w:rsid w:val="003D1824"/>
    <w:rsid w:val="003E07BC"/>
    <w:rsid w:val="003E3CD8"/>
    <w:rsid w:val="003E4197"/>
    <w:rsid w:val="003E49A2"/>
    <w:rsid w:val="003E5D20"/>
    <w:rsid w:val="003E6ECF"/>
    <w:rsid w:val="003F2C32"/>
    <w:rsid w:val="003F4ADD"/>
    <w:rsid w:val="003F61D3"/>
    <w:rsid w:val="003F6576"/>
    <w:rsid w:val="003F657F"/>
    <w:rsid w:val="004050A8"/>
    <w:rsid w:val="0041406A"/>
    <w:rsid w:val="0041426F"/>
    <w:rsid w:val="00414ED8"/>
    <w:rsid w:val="00414F1C"/>
    <w:rsid w:val="004205E4"/>
    <w:rsid w:val="0042193D"/>
    <w:rsid w:val="004219BE"/>
    <w:rsid w:val="00421CDC"/>
    <w:rsid w:val="00422811"/>
    <w:rsid w:val="004238E6"/>
    <w:rsid w:val="00426C9C"/>
    <w:rsid w:val="00426E8D"/>
    <w:rsid w:val="00427B1C"/>
    <w:rsid w:val="00427E0F"/>
    <w:rsid w:val="0043023A"/>
    <w:rsid w:val="004309DC"/>
    <w:rsid w:val="0043238C"/>
    <w:rsid w:val="00435A0D"/>
    <w:rsid w:val="00435C04"/>
    <w:rsid w:val="00435EB0"/>
    <w:rsid w:val="00440381"/>
    <w:rsid w:val="004406DD"/>
    <w:rsid w:val="00442BD9"/>
    <w:rsid w:val="00445182"/>
    <w:rsid w:val="004459C1"/>
    <w:rsid w:val="004474D4"/>
    <w:rsid w:val="004506E2"/>
    <w:rsid w:val="00450D67"/>
    <w:rsid w:val="0045148C"/>
    <w:rsid w:val="00451CBE"/>
    <w:rsid w:val="00452572"/>
    <w:rsid w:val="0045307C"/>
    <w:rsid w:val="004572C1"/>
    <w:rsid w:val="004578E7"/>
    <w:rsid w:val="00457DA3"/>
    <w:rsid w:val="0046020F"/>
    <w:rsid w:val="0046074C"/>
    <w:rsid w:val="00462EC2"/>
    <w:rsid w:val="0046462A"/>
    <w:rsid w:val="004657F4"/>
    <w:rsid w:val="00466380"/>
    <w:rsid w:val="00466EA9"/>
    <w:rsid w:val="00467D12"/>
    <w:rsid w:val="004762F8"/>
    <w:rsid w:val="00477BC8"/>
    <w:rsid w:val="00482C95"/>
    <w:rsid w:val="004860FF"/>
    <w:rsid w:val="004901D9"/>
    <w:rsid w:val="00490294"/>
    <w:rsid w:val="00490899"/>
    <w:rsid w:val="00492216"/>
    <w:rsid w:val="004947AF"/>
    <w:rsid w:val="00494A7B"/>
    <w:rsid w:val="004965CB"/>
    <w:rsid w:val="0049713C"/>
    <w:rsid w:val="004A15C1"/>
    <w:rsid w:val="004A4AC2"/>
    <w:rsid w:val="004A539E"/>
    <w:rsid w:val="004A697D"/>
    <w:rsid w:val="004B0E59"/>
    <w:rsid w:val="004B113B"/>
    <w:rsid w:val="004B1326"/>
    <w:rsid w:val="004B4549"/>
    <w:rsid w:val="004C0129"/>
    <w:rsid w:val="004C211E"/>
    <w:rsid w:val="004C4CE8"/>
    <w:rsid w:val="004C4D30"/>
    <w:rsid w:val="004D18A5"/>
    <w:rsid w:val="004D1CC0"/>
    <w:rsid w:val="004D2957"/>
    <w:rsid w:val="004D467F"/>
    <w:rsid w:val="004D626A"/>
    <w:rsid w:val="004D6E3C"/>
    <w:rsid w:val="004E2416"/>
    <w:rsid w:val="004E624E"/>
    <w:rsid w:val="004E71B0"/>
    <w:rsid w:val="004F3EF3"/>
    <w:rsid w:val="004F4C36"/>
    <w:rsid w:val="004F670F"/>
    <w:rsid w:val="004F7011"/>
    <w:rsid w:val="004F7D2C"/>
    <w:rsid w:val="005045D5"/>
    <w:rsid w:val="005054FD"/>
    <w:rsid w:val="00505586"/>
    <w:rsid w:val="00507F20"/>
    <w:rsid w:val="005100D9"/>
    <w:rsid w:val="005108EE"/>
    <w:rsid w:val="00513AEB"/>
    <w:rsid w:val="0051626B"/>
    <w:rsid w:val="00517EF6"/>
    <w:rsid w:val="005203C5"/>
    <w:rsid w:val="00521A2A"/>
    <w:rsid w:val="00522970"/>
    <w:rsid w:val="00523AA1"/>
    <w:rsid w:val="005256C4"/>
    <w:rsid w:val="005266C7"/>
    <w:rsid w:val="00527075"/>
    <w:rsid w:val="00527368"/>
    <w:rsid w:val="0053026B"/>
    <w:rsid w:val="00530373"/>
    <w:rsid w:val="005305B1"/>
    <w:rsid w:val="00533C3C"/>
    <w:rsid w:val="005350AE"/>
    <w:rsid w:val="00535337"/>
    <w:rsid w:val="00536F09"/>
    <w:rsid w:val="0053783C"/>
    <w:rsid w:val="00543636"/>
    <w:rsid w:val="00544F10"/>
    <w:rsid w:val="0054505E"/>
    <w:rsid w:val="005458AC"/>
    <w:rsid w:val="005460DE"/>
    <w:rsid w:val="005464C4"/>
    <w:rsid w:val="0055155E"/>
    <w:rsid w:val="0055254F"/>
    <w:rsid w:val="005540C9"/>
    <w:rsid w:val="00554E56"/>
    <w:rsid w:val="005608A6"/>
    <w:rsid w:val="00561821"/>
    <w:rsid w:val="0056189F"/>
    <w:rsid w:val="00561FBF"/>
    <w:rsid w:val="00562692"/>
    <w:rsid w:val="00562F49"/>
    <w:rsid w:val="005631D6"/>
    <w:rsid w:val="00563452"/>
    <w:rsid w:val="005642B4"/>
    <w:rsid w:val="005647E8"/>
    <w:rsid w:val="0056484F"/>
    <w:rsid w:val="00565081"/>
    <w:rsid w:val="005679E7"/>
    <w:rsid w:val="00567B40"/>
    <w:rsid w:val="00570993"/>
    <w:rsid w:val="005721FA"/>
    <w:rsid w:val="00573BBE"/>
    <w:rsid w:val="00573D9B"/>
    <w:rsid w:val="00576388"/>
    <w:rsid w:val="005832CD"/>
    <w:rsid w:val="005836E3"/>
    <w:rsid w:val="0058416E"/>
    <w:rsid w:val="00586F2A"/>
    <w:rsid w:val="005870C3"/>
    <w:rsid w:val="00590763"/>
    <w:rsid w:val="005909A5"/>
    <w:rsid w:val="00590C61"/>
    <w:rsid w:val="00590F4F"/>
    <w:rsid w:val="00592A94"/>
    <w:rsid w:val="00592DEC"/>
    <w:rsid w:val="005950E4"/>
    <w:rsid w:val="0059600A"/>
    <w:rsid w:val="005963C1"/>
    <w:rsid w:val="00596A67"/>
    <w:rsid w:val="005A2263"/>
    <w:rsid w:val="005A5D88"/>
    <w:rsid w:val="005A6C4F"/>
    <w:rsid w:val="005A7420"/>
    <w:rsid w:val="005B2E7C"/>
    <w:rsid w:val="005B490F"/>
    <w:rsid w:val="005B557E"/>
    <w:rsid w:val="005B6CA7"/>
    <w:rsid w:val="005C08E1"/>
    <w:rsid w:val="005C193A"/>
    <w:rsid w:val="005C246E"/>
    <w:rsid w:val="005C2506"/>
    <w:rsid w:val="005C34E1"/>
    <w:rsid w:val="005C3F64"/>
    <w:rsid w:val="005C5FC1"/>
    <w:rsid w:val="005C7E93"/>
    <w:rsid w:val="005D0047"/>
    <w:rsid w:val="005D28C3"/>
    <w:rsid w:val="005D2C3A"/>
    <w:rsid w:val="005D3F0E"/>
    <w:rsid w:val="005D4279"/>
    <w:rsid w:val="005D7E6A"/>
    <w:rsid w:val="005E04CD"/>
    <w:rsid w:val="005E0E71"/>
    <w:rsid w:val="005E248A"/>
    <w:rsid w:val="005E3492"/>
    <w:rsid w:val="005E7BED"/>
    <w:rsid w:val="005F16F0"/>
    <w:rsid w:val="005F181D"/>
    <w:rsid w:val="005F50E3"/>
    <w:rsid w:val="005F5844"/>
    <w:rsid w:val="005F62B2"/>
    <w:rsid w:val="005F71D6"/>
    <w:rsid w:val="00601EB5"/>
    <w:rsid w:val="00602FE8"/>
    <w:rsid w:val="006031FD"/>
    <w:rsid w:val="0060420A"/>
    <w:rsid w:val="0060430E"/>
    <w:rsid w:val="0060628F"/>
    <w:rsid w:val="00607BAD"/>
    <w:rsid w:val="006119A0"/>
    <w:rsid w:val="0061413F"/>
    <w:rsid w:val="006179D5"/>
    <w:rsid w:val="00617F73"/>
    <w:rsid w:val="00622B99"/>
    <w:rsid w:val="00624491"/>
    <w:rsid w:val="00625064"/>
    <w:rsid w:val="00625AB5"/>
    <w:rsid w:val="00625C31"/>
    <w:rsid w:val="006310AC"/>
    <w:rsid w:val="006327AF"/>
    <w:rsid w:val="006330B5"/>
    <w:rsid w:val="00634C6B"/>
    <w:rsid w:val="00634D8C"/>
    <w:rsid w:val="0063575D"/>
    <w:rsid w:val="006366ED"/>
    <w:rsid w:val="006369E0"/>
    <w:rsid w:val="00640121"/>
    <w:rsid w:val="0064036A"/>
    <w:rsid w:val="006412E1"/>
    <w:rsid w:val="00643AAE"/>
    <w:rsid w:val="00651F66"/>
    <w:rsid w:val="006532CF"/>
    <w:rsid w:val="006535A2"/>
    <w:rsid w:val="00653828"/>
    <w:rsid w:val="00655E86"/>
    <w:rsid w:val="00657309"/>
    <w:rsid w:val="00660797"/>
    <w:rsid w:val="00662495"/>
    <w:rsid w:val="00662707"/>
    <w:rsid w:val="00663562"/>
    <w:rsid w:val="006648F6"/>
    <w:rsid w:val="00665936"/>
    <w:rsid w:val="00666CB9"/>
    <w:rsid w:val="00666F21"/>
    <w:rsid w:val="00670FE7"/>
    <w:rsid w:val="00671654"/>
    <w:rsid w:val="006716FE"/>
    <w:rsid w:val="006721CE"/>
    <w:rsid w:val="006766C9"/>
    <w:rsid w:val="00681BC3"/>
    <w:rsid w:val="00681E9B"/>
    <w:rsid w:val="00682051"/>
    <w:rsid w:val="00683C2A"/>
    <w:rsid w:val="00684943"/>
    <w:rsid w:val="00684D3E"/>
    <w:rsid w:val="006850E6"/>
    <w:rsid w:val="006857B7"/>
    <w:rsid w:val="00690135"/>
    <w:rsid w:val="006912BA"/>
    <w:rsid w:val="006972DC"/>
    <w:rsid w:val="006A02D6"/>
    <w:rsid w:val="006A1125"/>
    <w:rsid w:val="006A1480"/>
    <w:rsid w:val="006A706D"/>
    <w:rsid w:val="006A7D10"/>
    <w:rsid w:val="006B05D1"/>
    <w:rsid w:val="006B315E"/>
    <w:rsid w:val="006C130D"/>
    <w:rsid w:val="006C13EC"/>
    <w:rsid w:val="006C31BF"/>
    <w:rsid w:val="006D0DE4"/>
    <w:rsid w:val="006D2273"/>
    <w:rsid w:val="006D3433"/>
    <w:rsid w:val="006D6073"/>
    <w:rsid w:val="006E0BAF"/>
    <w:rsid w:val="006E313D"/>
    <w:rsid w:val="006E3C1F"/>
    <w:rsid w:val="006E5F5E"/>
    <w:rsid w:val="006E6F02"/>
    <w:rsid w:val="006E7F90"/>
    <w:rsid w:val="006F02DC"/>
    <w:rsid w:val="006F0E0C"/>
    <w:rsid w:val="006F1DD0"/>
    <w:rsid w:val="006F4506"/>
    <w:rsid w:val="006F4D5D"/>
    <w:rsid w:val="006F5267"/>
    <w:rsid w:val="006F5490"/>
    <w:rsid w:val="006F6DD1"/>
    <w:rsid w:val="00700D3B"/>
    <w:rsid w:val="00701654"/>
    <w:rsid w:val="00701BEA"/>
    <w:rsid w:val="00704910"/>
    <w:rsid w:val="00704F32"/>
    <w:rsid w:val="0070525F"/>
    <w:rsid w:val="00705E4E"/>
    <w:rsid w:val="00707C7B"/>
    <w:rsid w:val="00710C67"/>
    <w:rsid w:val="00713D2D"/>
    <w:rsid w:val="00715BEC"/>
    <w:rsid w:val="007161CF"/>
    <w:rsid w:val="00717A34"/>
    <w:rsid w:val="00717EE7"/>
    <w:rsid w:val="00722985"/>
    <w:rsid w:val="00722A7B"/>
    <w:rsid w:val="00723CEE"/>
    <w:rsid w:val="00724662"/>
    <w:rsid w:val="00731B2D"/>
    <w:rsid w:val="00732B58"/>
    <w:rsid w:val="00733319"/>
    <w:rsid w:val="007379ED"/>
    <w:rsid w:val="00743B55"/>
    <w:rsid w:val="00743BBD"/>
    <w:rsid w:val="007444AE"/>
    <w:rsid w:val="00745037"/>
    <w:rsid w:val="00745AA8"/>
    <w:rsid w:val="0075036B"/>
    <w:rsid w:val="007503A1"/>
    <w:rsid w:val="007505C4"/>
    <w:rsid w:val="00750EAF"/>
    <w:rsid w:val="007529D5"/>
    <w:rsid w:val="00753288"/>
    <w:rsid w:val="00753C98"/>
    <w:rsid w:val="00754446"/>
    <w:rsid w:val="0075498A"/>
    <w:rsid w:val="00760839"/>
    <w:rsid w:val="007620C2"/>
    <w:rsid w:val="007622D2"/>
    <w:rsid w:val="0076473C"/>
    <w:rsid w:val="00767FFB"/>
    <w:rsid w:val="00770FA1"/>
    <w:rsid w:val="00771338"/>
    <w:rsid w:val="00774EE2"/>
    <w:rsid w:val="00775D57"/>
    <w:rsid w:val="007761E4"/>
    <w:rsid w:val="0077788E"/>
    <w:rsid w:val="007805F1"/>
    <w:rsid w:val="00780B7B"/>
    <w:rsid w:val="007827EB"/>
    <w:rsid w:val="00785E69"/>
    <w:rsid w:val="0078684E"/>
    <w:rsid w:val="00786BD8"/>
    <w:rsid w:val="00790B4F"/>
    <w:rsid w:val="00791FBA"/>
    <w:rsid w:val="00792E49"/>
    <w:rsid w:val="00793657"/>
    <w:rsid w:val="00793C07"/>
    <w:rsid w:val="00794F27"/>
    <w:rsid w:val="007A0BE1"/>
    <w:rsid w:val="007A1151"/>
    <w:rsid w:val="007A3767"/>
    <w:rsid w:val="007A3A21"/>
    <w:rsid w:val="007A4A04"/>
    <w:rsid w:val="007A5E74"/>
    <w:rsid w:val="007A6003"/>
    <w:rsid w:val="007A6AEC"/>
    <w:rsid w:val="007A7520"/>
    <w:rsid w:val="007A78FF"/>
    <w:rsid w:val="007A7A60"/>
    <w:rsid w:val="007B278B"/>
    <w:rsid w:val="007B3A7A"/>
    <w:rsid w:val="007B76F8"/>
    <w:rsid w:val="007C049F"/>
    <w:rsid w:val="007C1657"/>
    <w:rsid w:val="007C1A90"/>
    <w:rsid w:val="007C3DF4"/>
    <w:rsid w:val="007C415B"/>
    <w:rsid w:val="007C4DB4"/>
    <w:rsid w:val="007C4E0C"/>
    <w:rsid w:val="007C5175"/>
    <w:rsid w:val="007C5F95"/>
    <w:rsid w:val="007C6F33"/>
    <w:rsid w:val="007D4C23"/>
    <w:rsid w:val="007D54B7"/>
    <w:rsid w:val="007D655B"/>
    <w:rsid w:val="007D6C2E"/>
    <w:rsid w:val="007D7113"/>
    <w:rsid w:val="007D7C3B"/>
    <w:rsid w:val="007E144E"/>
    <w:rsid w:val="007E221D"/>
    <w:rsid w:val="007E3C4E"/>
    <w:rsid w:val="007E5340"/>
    <w:rsid w:val="007E5EDE"/>
    <w:rsid w:val="007E6611"/>
    <w:rsid w:val="007E75BE"/>
    <w:rsid w:val="007F18AC"/>
    <w:rsid w:val="007F271D"/>
    <w:rsid w:val="007F2B9C"/>
    <w:rsid w:val="007F2F77"/>
    <w:rsid w:val="007F47F5"/>
    <w:rsid w:val="007F7401"/>
    <w:rsid w:val="007F7753"/>
    <w:rsid w:val="00801301"/>
    <w:rsid w:val="008066AD"/>
    <w:rsid w:val="00810B34"/>
    <w:rsid w:val="00813A00"/>
    <w:rsid w:val="00816129"/>
    <w:rsid w:val="00817329"/>
    <w:rsid w:val="0082043E"/>
    <w:rsid w:val="008209DD"/>
    <w:rsid w:val="00820F93"/>
    <w:rsid w:val="00822B8F"/>
    <w:rsid w:val="00824AB0"/>
    <w:rsid w:val="00824B13"/>
    <w:rsid w:val="008273FA"/>
    <w:rsid w:val="008307C0"/>
    <w:rsid w:val="00831BFE"/>
    <w:rsid w:val="008321A3"/>
    <w:rsid w:val="008321ED"/>
    <w:rsid w:val="00834AD7"/>
    <w:rsid w:val="00834D76"/>
    <w:rsid w:val="00840B5D"/>
    <w:rsid w:val="00841656"/>
    <w:rsid w:val="008423BC"/>
    <w:rsid w:val="00842F06"/>
    <w:rsid w:val="00844393"/>
    <w:rsid w:val="00844512"/>
    <w:rsid w:val="00844F4C"/>
    <w:rsid w:val="00845A70"/>
    <w:rsid w:val="00845FFB"/>
    <w:rsid w:val="008463FA"/>
    <w:rsid w:val="00846D84"/>
    <w:rsid w:val="00847C33"/>
    <w:rsid w:val="00847C7D"/>
    <w:rsid w:val="008507AA"/>
    <w:rsid w:val="00850CC8"/>
    <w:rsid w:val="008539F7"/>
    <w:rsid w:val="00853CA2"/>
    <w:rsid w:val="00855AAB"/>
    <w:rsid w:val="00855D5E"/>
    <w:rsid w:val="0085658C"/>
    <w:rsid w:val="00857331"/>
    <w:rsid w:val="00860902"/>
    <w:rsid w:val="0086299A"/>
    <w:rsid w:val="00862EC8"/>
    <w:rsid w:val="00863831"/>
    <w:rsid w:val="00863A69"/>
    <w:rsid w:val="0086734C"/>
    <w:rsid w:val="00867458"/>
    <w:rsid w:val="00867C7C"/>
    <w:rsid w:val="00867FFD"/>
    <w:rsid w:val="00870BE7"/>
    <w:rsid w:val="00870DBA"/>
    <w:rsid w:val="00871BCC"/>
    <w:rsid w:val="00873FB3"/>
    <w:rsid w:val="00874C23"/>
    <w:rsid w:val="00876682"/>
    <w:rsid w:val="008776DC"/>
    <w:rsid w:val="008778C1"/>
    <w:rsid w:val="00877E02"/>
    <w:rsid w:val="00883913"/>
    <w:rsid w:val="0088572B"/>
    <w:rsid w:val="00886272"/>
    <w:rsid w:val="008904F1"/>
    <w:rsid w:val="00890E82"/>
    <w:rsid w:val="00891223"/>
    <w:rsid w:val="0089197E"/>
    <w:rsid w:val="00892478"/>
    <w:rsid w:val="00895BE4"/>
    <w:rsid w:val="008975ED"/>
    <w:rsid w:val="008A0621"/>
    <w:rsid w:val="008A1C26"/>
    <w:rsid w:val="008A259F"/>
    <w:rsid w:val="008A2DC7"/>
    <w:rsid w:val="008A3302"/>
    <w:rsid w:val="008A3F7F"/>
    <w:rsid w:val="008A5118"/>
    <w:rsid w:val="008A5498"/>
    <w:rsid w:val="008A555F"/>
    <w:rsid w:val="008A6972"/>
    <w:rsid w:val="008A6EFE"/>
    <w:rsid w:val="008B0997"/>
    <w:rsid w:val="008B0B06"/>
    <w:rsid w:val="008B2D2B"/>
    <w:rsid w:val="008B3002"/>
    <w:rsid w:val="008B3C72"/>
    <w:rsid w:val="008B403B"/>
    <w:rsid w:val="008B4D8A"/>
    <w:rsid w:val="008B6AC7"/>
    <w:rsid w:val="008B71F2"/>
    <w:rsid w:val="008B78E0"/>
    <w:rsid w:val="008C172B"/>
    <w:rsid w:val="008C255B"/>
    <w:rsid w:val="008C2B9E"/>
    <w:rsid w:val="008C4B83"/>
    <w:rsid w:val="008C4C6F"/>
    <w:rsid w:val="008C7C5B"/>
    <w:rsid w:val="008D0559"/>
    <w:rsid w:val="008D2999"/>
    <w:rsid w:val="008D3847"/>
    <w:rsid w:val="008D38C4"/>
    <w:rsid w:val="008D3DD3"/>
    <w:rsid w:val="008D3EF5"/>
    <w:rsid w:val="008D75F7"/>
    <w:rsid w:val="008D7906"/>
    <w:rsid w:val="008E21F2"/>
    <w:rsid w:val="008E236D"/>
    <w:rsid w:val="008E36F2"/>
    <w:rsid w:val="008E3BDD"/>
    <w:rsid w:val="008E50A3"/>
    <w:rsid w:val="008E7025"/>
    <w:rsid w:val="008E7B61"/>
    <w:rsid w:val="008F0B43"/>
    <w:rsid w:val="008F0FFE"/>
    <w:rsid w:val="008F3053"/>
    <w:rsid w:val="008F5E65"/>
    <w:rsid w:val="00900302"/>
    <w:rsid w:val="00900EB4"/>
    <w:rsid w:val="00901174"/>
    <w:rsid w:val="00903919"/>
    <w:rsid w:val="009044C3"/>
    <w:rsid w:val="009106B5"/>
    <w:rsid w:val="00910862"/>
    <w:rsid w:val="00912CD3"/>
    <w:rsid w:val="009132CC"/>
    <w:rsid w:val="0091441C"/>
    <w:rsid w:val="0091528D"/>
    <w:rsid w:val="009201BC"/>
    <w:rsid w:val="009210B5"/>
    <w:rsid w:val="00922BFC"/>
    <w:rsid w:val="00922F57"/>
    <w:rsid w:val="00923E7F"/>
    <w:rsid w:val="00924C6E"/>
    <w:rsid w:val="00930003"/>
    <w:rsid w:val="009310A2"/>
    <w:rsid w:val="00933344"/>
    <w:rsid w:val="009333FF"/>
    <w:rsid w:val="00933606"/>
    <w:rsid w:val="009362E3"/>
    <w:rsid w:val="009374AF"/>
    <w:rsid w:val="0093788E"/>
    <w:rsid w:val="00941335"/>
    <w:rsid w:val="0094189F"/>
    <w:rsid w:val="0094481E"/>
    <w:rsid w:val="00945401"/>
    <w:rsid w:val="009455F2"/>
    <w:rsid w:val="00947A86"/>
    <w:rsid w:val="00952516"/>
    <w:rsid w:val="00952A03"/>
    <w:rsid w:val="00953431"/>
    <w:rsid w:val="009557A8"/>
    <w:rsid w:val="00956482"/>
    <w:rsid w:val="00956C5D"/>
    <w:rsid w:val="00964808"/>
    <w:rsid w:val="00965153"/>
    <w:rsid w:val="00967C12"/>
    <w:rsid w:val="00970C39"/>
    <w:rsid w:val="00970CD0"/>
    <w:rsid w:val="00973047"/>
    <w:rsid w:val="009736F2"/>
    <w:rsid w:val="00975397"/>
    <w:rsid w:val="00975415"/>
    <w:rsid w:val="0097755B"/>
    <w:rsid w:val="00977D0E"/>
    <w:rsid w:val="00980717"/>
    <w:rsid w:val="00983404"/>
    <w:rsid w:val="009863D6"/>
    <w:rsid w:val="00986C9F"/>
    <w:rsid w:val="00987B7D"/>
    <w:rsid w:val="00990432"/>
    <w:rsid w:val="0099270E"/>
    <w:rsid w:val="00995783"/>
    <w:rsid w:val="00995E7F"/>
    <w:rsid w:val="00995EBA"/>
    <w:rsid w:val="009A04F2"/>
    <w:rsid w:val="009A0E1E"/>
    <w:rsid w:val="009A251B"/>
    <w:rsid w:val="009A2BD2"/>
    <w:rsid w:val="009A2F6C"/>
    <w:rsid w:val="009A3078"/>
    <w:rsid w:val="009A4654"/>
    <w:rsid w:val="009A4B33"/>
    <w:rsid w:val="009A7EC6"/>
    <w:rsid w:val="009B0672"/>
    <w:rsid w:val="009B1005"/>
    <w:rsid w:val="009B2631"/>
    <w:rsid w:val="009B3C58"/>
    <w:rsid w:val="009B454D"/>
    <w:rsid w:val="009B6460"/>
    <w:rsid w:val="009B6CD7"/>
    <w:rsid w:val="009C07B1"/>
    <w:rsid w:val="009C16F6"/>
    <w:rsid w:val="009C1E4A"/>
    <w:rsid w:val="009C32D0"/>
    <w:rsid w:val="009C45F2"/>
    <w:rsid w:val="009C7CC2"/>
    <w:rsid w:val="009D06D5"/>
    <w:rsid w:val="009D2EC3"/>
    <w:rsid w:val="009E0194"/>
    <w:rsid w:val="009E0298"/>
    <w:rsid w:val="009E10FE"/>
    <w:rsid w:val="009E141A"/>
    <w:rsid w:val="009E3AD9"/>
    <w:rsid w:val="009E6592"/>
    <w:rsid w:val="009E7882"/>
    <w:rsid w:val="009E7898"/>
    <w:rsid w:val="009E7A33"/>
    <w:rsid w:val="009E7BB9"/>
    <w:rsid w:val="009F10EC"/>
    <w:rsid w:val="009F1DDA"/>
    <w:rsid w:val="009F5213"/>
    <w:rsid w:val="009F5B7E"/>
    <w:rsid w:val="009F79DF"/>
    <w:rsid w:val="009F7D0E"/>
    <w:rsid w:val="009F7EDE"/>
    <w:rsid w:val="009F7FFC"/>
    <w:rsid w:val="00A00E7C"/>
    <w:rsid w:val="00A02A26"/>
    <w:rsid w:val="00A049DD"/>
    <w:rsid w:val="00A0560B"/>
    <w:rsid w:val="00A11A24"/>
    <w:rsid w:val="00A1314E"/>
    <w:rsid w:val="00A133CB"/>
    <w:rsid w:val="00A143CE"/>
    <w:rsid w:val="00A14EB5"/>
    <w:rsid w:val="00A22CCD"/>
    <w:rsid w:val="00A234BF"/>
    <w:rsid w:val="00A24B33"/>
    <w:rsid w:val="00A3069A"/>
    <w:rsid w:val="00A314EF"/>
    <w:rsid w:val="00A32500"/>
    <w:rsid w:val="00A35535"/>
    <w:rsid w:val="00A374FA"/>
    <w:rsid w:val="00A40559"/>
    <w:rsid w:val="00A40F22"/>
    <w:rsid w:val="00A426F2"/>
    <w:rsid w:val="00A42D5E"/>
    <w:rsid w:val="00A44254"/>
    <w:rsid w:val="00A46050"/>
    <w:rsid w:val="00A47E10"/>
    <w:rsid w:val="00A50C8C"/>
    <w:rsid w:val="00A51958"/>
    <w:rsid w:val="00A52024"/>
    <w:rsid w:val="00A52258"/>
    <w:rsid w:val="00A52686"/>
    <w:rsid w:val="00A53404"/>
    <w:rsid w:val="00A55769"/>
    <w:rsid w:val="00A57257"/>
    <w:rsid w:val="00A62D58"/>
    <w:rsid w:val="00A646F4"/>
    <w:rsid w:val="00A64E32"/>
    <w:rsid w:val="00A6568D"/>
    <w:rsid w:val="00A65719"/>
    <w:rsid w:val="00A65875"/>
    <w:rsid w:val="00A66A84"/>
    <w:rsid w:val="00A66AD5"/>
    <w:rsid w:val="00A67AED"/>
    <w:rsid w:val="00A70D5C"/>
    <w:rsid w:val="00A7409B"/>
    <w:rsid w:val="00A74551"/>
    <w:rsid w:val="00A7565B"/>
    <w:rsid w:val="00A769AD"/>
    <w:rsid w:val="00A76A1A"/>
    <w:rsid w:val="00A76B46"/>
    <w:rsid w:val="00A81F97"/>
    <w:rsid w:val="00A82027"/>
    <w:rsid w:val="00A82841"/>
    <w:rsid w:val="00A83F4B"/>
    <w:rsid w:val="00A85219"/>
    <w:rsid w:val="00A87089"/>
    <w:rsid w:val="00A870A0"/>
    <w:rsid w:val="00A92092"/>
    <w:rsid w:val="00A92427"/>
    <w:rsid w:val="00A9266B"/>
    <w:rsid w:val="00A9268E"/>
    <w:rsid w:val="00A93B03"/>
    <w:rsid w:val="00A95BFB"/>
    <w:rsid w:val="00A96217"/>
    <w:rsid w:val="00AA00CF"/>
    <w:rsid w:val="00AA192D"/>
    <w:rsid w:val="00AA1CB6"/>
    <w:rsid w:val="00AA2FE3"/>
    <w:rsid w:val="00AA4E08"/>
    <w:rsid w:val="00AA4EC6"/>
    <w:rsid w:val="00AB105C"/>
    <w:rsid w:val="00AB1244"/>
    <w:rsid w:val="00AB17FB"/>
    <w:rsid w:val="00AB1CAC"/>
    <w:rsid w:val="00AB2AED"/>
    <w:rsid w:val="00AB580B"/>
    <w:rsid w:val="00AB61FF"/>
    <w:rsid w:val="00AB6C75"/>
    <w:rsid w:val="00AB7BFD"/>
    <w:rsid w:val="00AC0E09"/>
    <w:rsid w:val="00AC1800"/>
    <w:rsid w:val="00AC2FC1"/>
    <w:rsid w:val="00AC4F7B"/>
    <w:rsid w:val="00AC5616"/>
    <w:rsid w:val="00AD1667"/>
    <w:rsid w:val="00AD4627"/>
    <w:rsid w:val="00AD5293"/>
    <w:rsid w:val="00AD730B"/>
    <w:rsid w:val="00AD7394"/>
    <w:rsid w:val="00AE0461"/>
    <w:rsid w:val="00AE62D3"/>
    <w:rsid w:val="00AE6577"/>
    <w:rsid w:val="00AE766C"/>
    <w:rsid w:val="00AE76B5"/>
    <w:rsid w:val="00AF08A5"/>
    <w:rsid w:val="00AF16D7"/>
    <w:rsid w:val="00AF20F1"/>
    <w:rsid w:val="00AF2C4A"/>
    <w:rsid w:val="00AF319A"/>
    <w:rsid w:val="00AF5666"/>
    <w:rsid w:val="00AF5ABF"/>
    <w:rsid w:val="00AF639D"/>
    <w:rsid w:val="00AF6564"/>
    <w:rsid w:val="00AF6DB2"/>
    <w:rsid w:val="00B00347"/>
    <w:rsid w:val="00B0322B"/>
    <w:rsid w:val="00B03C87"/>
    <w:rsid w:val="00B044D6"/>
    <w:rsid w:val="00B05F1C"/>
    <w:rsid w:val="00B1080C"/>
    <w:rsid w:val="00B11E35"/>
    <w:rsid w:val="00B126E1"/>
    <w:rsid w:val="00B12756"/>
    <w:rsid w:val="00B12B0E"/>
    <w:rsid w:val="00B15365"/>
    <w:rsid w:val="00B173D0"/>
    <w:rsid w:val="00B24D51"/>
    <w:rsid w:val="00B25FE2"/>
    <w:rsid w:val="00B268A8"/>
    <w:rsid w:val="00B32DBB"/>
    <w:rsid w:val="00B33BEB"/>
    <w:rsid w:val="00B34033"/>
    <w:rsid w:val="00B34BFE"/>
    <w:rsid w:val="00B34D07"/>
    <w:rsid w:val="00B34FD3"/>
    <w:rsid w:val="00B3725A"/>
    <w:rsid w:val="00B37E3E"/>
    <w:rsid w:val="00B401E9"/>
    <w:rsid w:val="00B4100F"/>
    <w:rsid w:val="00B43302"/>
    <w:rsid w:val="00B45A6F"/>
    <w:rsid w:val="00B46734"/>
    <w:rsid w:val="00B46E85"/>
    <w:rsid w:val="00B51DA5"/>
    <w:rsid w:val="00B53C8F"/>
    <w:rsid w:val="00B53EBE"/>
    <w:rsid w:val="00B5641F"/>
    <w:rsid w:val="00B60052"/>
    <w:rsid w:val="00B61CB6"/>
    <w:rsid w:val="00B62AEC"/>
    <w:rsid w:val="00B63370"/>
    <w:rsid w:val="00B635B6"/>
    <w:rsid w:val="00B64A20"/>
    <w:rsid w:val="00B64BB9"/>
    <w:rsid w:val="00B653B5"/>
    <w:rsid w:val="00B65D38"/>
    <w:rsid w:val="00B669AD"/>
    <w:rsid w:val="00B67994"/>
    <w:rsid w:val="00B72F0D"/>
    <w:rsid w:val="00B753C3"/>
    <w:rsid w:val="00B80208"/>
    <w:rsid w:val="00B82EFC"/>
    <w:rsid w:val="00B82F49"/>
    <w:rsid w:val="00B835B8"/>
    <w:rsid w:val="00B8516B"/>
    <w:rsid w:val="00B85A2B"/>
    <w:rsid w:val="00B87E28"/>
    <w:rsid w:val="00B90147"/>
    <w:rsid w:val="00B92B19"/>
    <w:rsid w:val="00B92BA4"/>
    <w:rsid w:val="00BA0F9D"/>
    <w:rsid w:val="00BA2F00"/>
    <w:rsid w:val="00BA53DE"/>
    <w:rsid w:val="00BA6590"/>
    <w:rsid w:val="00BA6A4B"/>
    <w:rsid w:val="00BA71DB"/>
    <w:rsid w:val="00BB0B10"/>
    <w:rsid w:val="00BB3521"/>
    <w:rsid w:val="00BB3525"/>
    <w:rsid w:val="00BB3B83"/>
    <w:rsid w:val="00BB52A8"/>
    <w:rsid w:val="00BB656C"/>
    <w:rsid w:val="00BC0D5B"/>
    <w:rsid w:val="00BC1A6E"/>
    <w:rsid w:val="00BC2F82"/>
    <w:rsid w:val="00BC3747"/>
    <w:rsid w:val="00BD0387"/>
    <w:rsid w:val="00BD2779"/>
    <w:rsid w:val="00BD3610"/>
    <w:rsid w:val="00BD5DEF"/>
    <w:rsid w:val="00BE139F"/>
    <w:rsid w:val="00BF07AD"/>
    <w:rsid w:val="00BF2E4B"/>
    <w:rsid w:val="00BF46EF"/>
    <w:rsid w:val="00BF55E8"/>
    <w:rsid w:val="00BF6461"/>
    <w:rsid w:val="00BF77FB"/>
    <w:rsid w:val="00C00E5A"/>
    <w:rsid w:val="00C021CE"/>
    <w:rsid w:val="00C04786"/>
    <w:rsid w:val="00C0752B"/>
    <w:rsid w:val="00C11224"/>
    <w:rsid w:val="00C1267A"/>
    <w:rsid w:val="00C12FA3"/>
    <w:rsid w:val="00C14D91"/>
    <w:rsid w:val="00C17094"/>
    <w:rsid w:val="00C170CF"/>
    <w:rsid w:val="00C17FEB"/>
    <w:rsid w:val="00C20022"/>
    <w:rsid w:val="00C207E0"/>
    <w:rsid w:val="00C20EA0"/>
    <w:rsid w:val="00C211ED"/>
    <w:rsid w:val="00C21541"/>
    <w:rsid w:val="00C22DDF"/>
    <w:rsid w:val="00C2369C"/>
    <w:rsid w:val="00C32405"/>
    <w:rsid w:val="00C37E41"/>
    <w:rsid w:val="00C409CA"/>
    <w:rsid w:val="00C42728"/>
    <w:rsid w:val="00C46279"/>
    <w:rsid w:val="00C50644"/>
    <w:rsid w:val="00C5166C"/>
    <w:rsid w:val="00C521A2"/>
    <w:rsid w:val="00C52507"/>
    <w:rsid w:val="00C53D8E"/>
    <w:rsid w:val="00C55943"/>
    <w:rsid w:val="00C56298"/>
    <w:rsid w:val="00C57A0C"/>
    <w:rsid w:val="00C57A5C"/>
    <w:rsid w:val="00C57C1E"/>
    <w:rsid w:val="00C60389"/>
    <w:rsid w:val="00C63EDD"/>
    <w:rsid w:val="00C65E18"/>
    <w:rsid w:val="00C661DD"/>
    <w:rsid w:val="00C67123"/>
    <w:rsid w:val="00C70CC6"/>
    <w:rsid w:val="00C717C3"/>
    <w:rsid w:val="00C72696"/>
    <w:rsid w:val="00C72AB0"/>
    <w:rsid w:val="00C732DC"/>
    <w:rsid w:val="00C73356"/>
    <w:rsid w:val="00C73A0A"/>
    <w:rsid w:val="00C73E4D"/>
    <w:rsid w:val="00C774A8"/>
    <w:rsid w:val="00C80F19"/>
    <w:rsid w:val="00C8114B"/>
    <w:rsid w:val="00C830A6"/>
    <w:rsid w:val="00C83FC7"/>
    <w:rsid w:val="00C845AD"/>
    <w:rsid w:val="00C8486C"/>
    <w:rsid w:val="00C86CDB"/>
    <w:rsid w:val="00C90798"/>
    <w:rsid w:val="00C91996"/>
    <w:rsid w:val="00C91AE3"/>
    <w:rsid w:val="00C92A36"/>
    <w:rsid w:val="00C9430E"/>
    <w:rsid w:val="00C95100"/>
    <w:rsid w:val="00C95BA0"/>
    <w:rsid w:val="00C97115"/>
    <w:rsid w:val="00CA0A56"/>
    <w:rsid w:val="00CA0D08"/>
    <w:rsid w:val="00CA126C"/>
    <w:rsid w:val="00CA253B"/>
    <w:rsid w:val="00CA2839"/>
    <w:rsid w:val="00CA298C"/>
    <w:rsid w:val="00CA2B74"/>
    <w:rsid w:val="00CA6858"/>
    <w:rsid w:val="00CA79D4"/>
    <w:rsid w:val="00CB2C11"/>
    <w:rsid w:val="00CB3044"/>
    <w:rsid w:val="00CB33FE"/>
    <w:rsid w:val="00CB3A81"/>
    <w:rsid w:val="00CB489F"/>
    <w:rsid w:val="00CB682E"/>
    <w:rsid w:val="00CB6E46"/>
    <w:rsid w:val="00CB6E7F"/>
    <w:rsid w:val="00CB7E58"/>
    <w:rsid w:val="00CC033C"/>
    <w:rsid w:val="00CC086E"/>
    <w:rsid w:val="00CC6BA8"/>
    <w:rsid w:val="00CC6F1D"/>
    <w:rsid w:val="00CC756E"/>
    <w:rsid w:val="00CC779F"/>
    <w:rsid w:val="00CD1210"/>
    <w:rsid w:val="00CD207A"/>
    <w:rsid w:val="00CD28BB"/>
    <w:rsid w:val="00CD301A"/>
    <w:rsid w:val="00CD307A"/>
    <w:rsid w:val="00CD3167"/>
    <w:rsid w:val="00CD3BEE"/>
    <w:rsid w:val="00CD7006"/>
    <w:rsid w:val="00CD70DF"/>
    <w:rsid w:val="00CE1030"/>
    <w:rsid w:val="00CE11F9"/>
    <w:rsid w:val="00CE3DE2"/>
    <w:rsid w:val="00CE4319"/>
    <w:rsid w:val="00CE65F0"/>
    <w:rsid w:val="00CE6FB2"/>
    <w:rsid w:val="00CF1A50"/>
    <w:rsid w:val="00CF1CFA"/>
    <w:rsid w:val="00CF4371"/>
    <w:rsid w:val="00CF5575"/>
    <w:rsid w:val="00CF5AC2"/>
    <w:rsid w:val="00CF6E68"/>
    <w:rsid w:val="00D00E39"/>
    <w:rsid w:val="00D0304C"/>
    <w:rsid w:val="00D035B8"/>
    <w:rsid w:val="00D04052"/>
    <w:rsid w:val="00D04178"/>
    <w:rsid w:val="00D070F1"/>
    <w:rsid w:val="00D1041D"/>
    <w:rsid w:val="00D10714"/>
    <w:rsid w:val="00D144A8"/>
    <w:rsid w:val="00D14E46"/>
    <w:rsid w:val="00D1628F"/>
    <w:rsid w:val="00D174C3"/>
    <w:rsid w:val="00D2013B"/>
    <w:rsid w:val="00D21B84"/>
    <w:rsid w:val="00D21F60"/>
    <w:rsid w:val="00D2292E"/>
    <w:rsid w:val="00D22A93"/>
    <w:rsid w:val="00D22F56"/>
    <w:rsid w:val="00D25167"/>
    <w:rsid w:val="00D25B8A"/>
    <w:rsid w:val="00D2602D"/>
    <w:rsid w:val="00D26816"/>
    <w:rsid w:val="00D26B2A"/>
    <w:rsid w:val="00D27674"/>
    <w:rsid w:val="00D310EA"/>
    <w:rsid w:val="00D31F69"/>
    <w:rsid w:val="00D33187"/>
    <w:rsid w:val="00D34B9C"/>
    <w:rsid w:val="00D35F3A"/>
    <w:rsid w:val="00D366F1"/>
    <w:rsid w:val="00D36772"/>
    <w:rsid w:val="00D36853"/>
    <w:rsid w:val="00D37295"/>
    <w:rsid w:val="00D4043E"/>
    <w:rsid w:val="00D408FC"/>
    <w:rsid w:val="00D4093A"/>
    <w:rsid w:val="00D45441"/>
    <w:rsid w:val="00D46E79"/>
    <w:rsid w:val="00D46F0E"/>
    <w:rsid w:val="00D4773B"/>
    <w:rsid w:val="00D50278"/>
    <w:rsid w:val="00D53193"/>
    <w:rsid w:val="00D53A63"/>
    <w:rsid w:val="00D53F1D"/>
    <w:rsid w:val="00D57E00"/>
    <w:rsid w:val="00D6004F"/>
    <w:rsid w:val="00D619F2"/>
    <w:rsid w:val="00D649E7"/>
    <w:rsid w:val="00D65152"/>
    <w:rsid w:val="00D6592A"/>
    <w:rsid w:val="00D67C39"/>
    <w:rsid w:val="00D67F48"/>
    <w:rsid w:val="00D721F6"/>
    <w:rsid w:val="00D724F2"/>
    <w:rsid w:val="00D727EE"/>
    <w:rsid w:val="00D729CA"/>
    <w:rsid w:val="00D741C1"/>
    <w:rsid w:val="00D76E8F"/>
    <w:rsid w:val="00D80081"/>
    <w:rsid w:val="00D80951"/>
    <w:rsid w:val="00D81B40"/>
    <w:rsid w:val="00D81ED4"/>
    <w:rsid w:val="00D82218"/>
    <w:rsid w:val="00D850AA"/>
    <w:rsid w:val="00D8568C"/>
    <w:rsid w:val="00D86894"/>
    <w:rsid w:val="00D87BAC"/>
    <w:rsid w:val="00D923FB"/>
    <w:rsid w:val="00D93864"/>
    <w:rsid w:val="00D95483"/>
    <w:rsid w:val="00D95AC1"/>
    <w:rsid w:val="00D96844"/>
    <w:rsid w:val="00DA04AF"/>
    <w:rsid w:val="00DA0F4C"/>
    <w:rsid w:val="00DA11D6"/>
    <w:rsid w:val="00DA1F8C"/>
    <w:rsid w:val="00DA759D"/>
    <w:rsid w:val="00DA7E3E"/>
    <w:rsid w:val="00DB0735"/>
    <w:rsid w:val="00DB0C2E"/>
    <w:rsid w:val="00DB0F7D"/>
    <w:rsid w:val="00DB1F70"/>
    <w:rsid w:val="00DB322E"/>
    <w:rsid w:val="00DB5B8E"/>
    <w:rsid w:val="00DB5C47"/>
    <w:rsid w:val="00DB68B8"/>
    <w:rsid w:val="00DB6F68"/>
    <w:rsid w:val="00DB7688"/>
    <w:rsid w:val="00DB7E45"/>
    <w:rsid w:val="00DC37F8"/>
    <w:rsid w:val="00DC5AF9"/>
    <w:rsid w:val="00DC5B00"/>
    <w:rsid w:val="00DC5EC0"/>
    <w:rsid w:val="00DC6C8D"/>
    <w:rsid w:val="00DD2C05"/>
    <w:rsid w:val="00DD45F5"/>
    <w:rsid w:val="00DD6BB6"/>
    <w:rsid w:val="00DD73C3"/>
    <w:rsid w:val="00DD75F4"/>
    <w:rsid w:val="00DE13E4"/>
    <w:rsid w:val="00DE221B"/>
    <w:rsid w:val="00DE57E5"/>
    <w:rsid w:val="00DE5CA5"/>
    <w:rsid w:val="00DF05B5"/>
    <w:rsid w:val="00DF1021"/>
    <w:rsid w:val="00DF3CC3"/>
    <w:rsid w:val="00E004E7"/>
    <w:rsid w:val="00E01DA5"/>
    <w:rsid w:val="00E02186"/>
    <w:rsid w:val="00E02653"/>
    <w:rsid w:val="00E02CCD"/>
    <w:rsid w:val="00E02D2E"/>
    <w:rsid w:val="00E041C7"/>
    <w:rsid w:val="00E0432B"/>
    <w:rsid w:val="00E064A8"/>
    <w:rsid w:val="00E07E11"/>
    <w:rsid w:val="00E11467"/>
    <w:rsid w:val="00E11BBB"/>
    <w:rsid w:val="00E16F39"/>
    <w:rsid w:val="00E1733B"/>
    <w:rsid w:val="00E17439"/>
    <w:rsid w:val="00E21AEC"/>
    <w:rsid w:val="00E25BA2"/>
    <w:rsid w:val="00E272F9"/>
    <w:rsid w:val="00E306DC"/>
    <w:rsid w:val="00E31DC5"/>
    <w:rsid w:val="00E33DBD"/>
    <w:rsid w:val="00E34285"/>
    <w:rsid w:val="00E348B9"/>
    <w:rsid w:val="00E35ACC"/>
    <w:rsid w:val="00E361D4"/>
    <w:rsid w:val="00E37632"/>
    <w:rsid w:val="00E40171"/>
    <w:rsid w:val="00E40FA5"/>
    <w:rsid w:val="00E4136E"/>
    <w:rsid w:val="00E4358F"/>
    <w:rsid w:val="00E45562"/>
    <w:rsid w:val="00E46319"/>
    <w:rsid w:val="00E51728"/>
    <w:rsid w:val="00E51AC0"/>
    <w:rsid w:val="00E53F40"/>
    <w:rsid w:val="00E5539C"/>
    <w:rsid w:val="00E573B9"/>
    <w:rsid w:val="00E57C81"/>
    <w:rsid w:val="00E60922"/>
    <w:rsid w:val="00E61209"/>
    <w:rsid w:val="00E62C5B"/>
    <w:rsid w:val="00E62DF4"/>
    <w:rsid w:val="00E645FB"/>
    <w:rsid w:val="00E659C2"/>
    <w:rsid w:val="00E65CBC"/>
    <w:rsid w:val="00E660D4"/>
    <w:rsid w:val="00E7161C"/>
    <w:rsid w:val="00E72907"/>
    <w:rsid w:val="00E74E70"/>
    <w:rsid w:val="00E7669A"/>
    <w:rsid w:val="00E7712B"/>
    <w:rsid w:val="00E77202"/>
    <w:rsid w:val="00E77679"/>
    <w:rsid w:val="00E77918"/>
    <w:rsid w:val="00E807E5"/>
    <w:rsid w:val="00E81693"/>
    <w:rsid w:val="00E82D3F"/>
    <w:rsid w:val="00E8682F"/>
    <w:rsid w:val="00E91D52"/>
    <w:rsid w:val="00E91E80"/>
    <w:rsid w:val="00E931B1"/>
    <w:rsid w:val="00E93934"/>
    <w:rsid w:val="00E939A3"/>
    <w:rsid w:val="00E93F37"/>
    <w:rsid w:val="00E94C13"/>
    <w:rsid w:val="00E96D2D"/>
    <w:rsid w:val="00EA05E0"/>
    <w:rsid w:val="00EA1E63"/>
    <w:rsid w:val="00EA36E5"/>
    <w:rsid w:val="00EA3FA9"/>
    <w:rsid w:val="00EA4842"/>
    <w:rsid w:val="00EA515E"/>
    <w:rsid w:val="00EA59AE"/>
    <w:rsid w:val="00EB07AE"/>
    <w:rsid w:val="00EB2C6A"/>
    <w:rsid w:val="00EB38B9"/>
    <w:rsid w:val="00EB6B95"/>
    <w:rsid w:val="00EB7B5E"/>
    <w:rsid w:val="00EC099B"/>
    <w:rsid w:val="00EC16CB"/>
    <w:rsid w:val="00EC6436"/>
    <w:rsid w:val="00EC6B65"/>
    <w:rsid w:val="00ED15CA"/>
    <w:rsid w:val="00ED1C92"/>
    <w:rsid w:val="00ED71C7"/>
    <w:rsid w:val="00ED740E"/>
    <w:rsid w:val="00ED743A"/>
    <w:rsid w:val="00ED755E"/>
    <w:rsid w:val="00ED7CD7"/>
    <w:rsid w:val="00EE224F"/>
    <w:rsid w:val="00EE2C9B"/>
    <w:rsid w:val="00EE3322"/>
    <w:rsid w:val="00EE59F5"/>
    <w:rsid w:val="00EE6508"/>
    <w:rsid w:val="00EE6BF0"/>
    <w:rsid w:val="00EF08F2"/>
    <w:rsid w:val="00EF0F51"/>
    <w:rsid w:val="00EF2A7D"/>
    <w:rsid w:val="00EF4A4D"/>
    <w:rsid w:val="00EF6A1B"/>
    <w:rsid w:val="00EF72D6"/>
    <w:rsid w:val="00EF7970"/>
    <w:rsid w:val="00F00168"/>
    <w:rsid w:val="00F0165F"/>
    <w:rsid w:val="00F01B65"/>
    <w:rsid w:val="00F02278"/>
    <w:rsid w:val="00F029A6"/>
    <w:rsid w:val="00F03602"/>
    <w:rsid w:val="00F069BE"/>
    <w:rsid w:val="00F06BB2"/>
    <w:rsid w:val="00F07096"/>
    <w:rsid w:val="00F073D5"/>
    <w:rsid w:val="00F07643"/>
    <w:rsid w:val="00F10139"/>
    <w:rsid w:val="00F10927"/>
    <w:rsid w:val="00F1221A"/>
    <w:rsid w:val="00F12458"/>
    <w:rsid w:val="00F13A34"/>
    <w:rsid w:val="00F2207F"/>
    <w:rsid w:val="00F241B1"/>
    <w:rsid w:val="00F245E2"/>
    <w:rsid w:val="00F24C4B"/>
    <w:rsid w:val="00F25484"/>
    <w:rsid w:val="00F2616E"/>
    <w:rsid w:val="00F27394"/>
    <w:rsid w:val="00F273FE"/>
    <w:rsid w:val="00F30378"/>
    <w:rsid w:val="00F36BBB"/>
    <w:rsid w:val="00F374AA"/>
    <w:rsid w:val="00F414B4"/>
    <w:rsid w:val="00F41D2C"/>
    <w:rsid w:val="00F42D77"/>
    <w:rsid w:val="00F43C8B"/>
    <w:rsid w:val="00F4519B"/>
    <w:rsid w:val="00F45FBE"/>
    <w:rsid w:val="00F46796"/>
    <w:rsid w:val="00F47507"/>
    <w:rsid w:val="00F4773C"/>
    <w:rsid w:val="00F51C19"/>
    <w:rsid w:val="00F5334A"/>
    <w:rsid w:val="00F533C0"/>
    <w:rsid w:val="00F615D6"/>
    <w:rsid w:val="00F61D0C"/>
    <w:rsid w:val="00F620CB"/>
    <w:rsid w:val="00F6329C"/>
    <w:rsid w:val="00F63539"/>
    <w:rsid w:val="00F70DAD"/>
    <w:rsid w:val="00F7184A"/>
    <w:rsid w:val="00F73068"/>
    <w:rsid w:val="00F75FDB"/>
    <w:rsid w:val="00F770A7"/>
    <w:rsid w:val="00F80D71"/>
    <w:rsid w:val="00F844C3"/>
    <w:rsid w:val="00F86C92"/>
    <w:rsid w:val="00F87781"/>
    <w:rsid w:val="00F90AC7"/>
    <w:rsid w:val="00F93655"/>
    <w:rsid w:val="00F9643A"/>
    <w:rsid w:val="00F97B91"/>
    <w:rsid w:val="00FA1914"/>
    <w:rsid w:val="00FA28BE"/>
    <w:rsid w:val="00FA373F"/>
    <w:rsid w:val="00FA5C8A"/>
    <w:rsid w:val="00FA627A"/>
    <w:rsid w:val="00FA6CA2"/>
    <w:rsid w:val="00FB37D4"/>
    <w:rsid w:val="00FB3D76"/>
    <w:rsid w:val="00FB3FA2"/>
    <w:rsid w:val="00FB4711"/>
    <w:rsid w:val="00FB589D"/>
    <w:rsid w:val="00FB686E"/>
    <w:rsid w:val="00FC01D2"/>
    <w:rsid w:val="00FC1834"/>
    <w:rsid w:val="00FC1F8A"/>
    <w:rsid w:val="00FC27DF"/>
    <w:rsid w:val="00FC3313"/>
    <w:rsid w:val="00FC3AC3"/>
    <w:rsid w:val="00FC5267"/>
    <w:rsid w:val="00FC53C8"/>
    <w:rsid w:val="00FC6B5A"/>
    <w:rsid w:val="00FD1908"/>
    <w:rsid w:val="00FD450D"/>
    <w:rsid w:val="00FD4E3E"/>
    <w:rsid w:val="00FD5CDF"/>
    <w:rsid w:val="00FD6A3D"/>
    <w:rsid w:val="00FD70C9"/>
    <w:rsid w:val="00FE2134"/>
    <w:rsid w:val="00FE4C0A"/>
    <w:rsid w:val="00FE59EE"/>
    <w:rsid w:val="00FE709E"/>
    <w:rsid w:val="00FE7434"/>
    <w:rsid w:val="00FE7EF7"/>
    <w:rsid w:val="00FF008D"/>
    <w:rsid w:val="00FF1059"/>
    <w:rsid w:val="00FF45BE"/>
    <w:rsid w:val="00FF4881"/>
    <w:rsid w:val="00FF4995"/>
    <w:rsid w:val="00FF592B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56B6C"/>
  <w15:docId w15:val="{D2088E65-9DC4-45BA-8407-F79596A3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2CA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3941B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7B5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7B50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047B50"/>
    <w:rPr>
      <w:vertAlign w:val="superscript"/>
    </w:rPr>
  </w:style>
  <w:style w:type="character" w:customStyle="1" w:styleId="Heading5Char">
    <w:name w:val="Heading 5 Char"/>
    <w:basedOn w:val="DefaultParagraphFont"/>
    <w:link w:val="Heading5"/>
    <w:rsid w:val="006766C9"/>
    <w:rPr>
      <w:b/>
      <w:bCs/>
      <w:i/>
      <w:iCs/>
      <w:sz w:val="26"/>
      <w:szCs w:val="26"/>
      <w:lang w:val="en-GB"/>
    </w:rPr>
  </w:style>
  <w:style w:type="character" w:styleId="Emphasis">
    <w:name w:val="Emphasis"/>
    <w:basedOn w:val="DefaultParagraphFont"/>
    <w:uiPriority w:val="20"/>
    <w:qFormat/>
    <w:rsid w:val="00A22CC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FD6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kaggle.com/competitions/facial-keypoints-detection/dat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j\Downloads\Preporuke_oblikovanje_DiplomskogRada_Draz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794626509E241BE966737BB384E56" ma:contentTypeVersion="11" ma:contentTypeDescription="Create a new document." ma:contentTypeScope="" ma:versionID="f276704cae3f547a55084c18e51bb8ac">
  <xsd:schema xmlns:xsd="http://www.w3.org/2001/XMLSchema" xmlns:xs="http://www.w3.org/2001/XMLSchema" xmlns:p="http://schemas.microsoft.com/office/2006/metadata/properties" xmlns:ns3="2308dbeb-7182-4a23-bcb6-b6b846a5dc4f" xmlns:ns4="e15ba748-5c3a-4127-8261-946f63d25a78" targetNamespace="http://schemas.microsoft.com/office/2006/metadata/properties" ma:root="true" ma:fieldsID="265add6e1243cd38e274910082f969e5" ns3:_="" ns4:_="">
    <xsd:import namespace="2308dbeb-7182-4a23-bcb6-b6b846a5dc4f"/>
    <xsd:import namespace="e15ba748-5c3a-4127-8261-946f63d25a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8dbeb-7182-4a23-bcb6-b6b846a5d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a748-5c3a-4127-8261-946f63d25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2EEB7E-3C1F-4641-B41C-3185B0F9D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1D34F-C7B9-4F55-9F50-0E1AA6C39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8dbeb-7182-4a23-bcb6-b6b846a5dc4f"/>
    <ds:schemaRef ds:uri="e15ba748-5c3a-4127-8261-946f63d25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383ACE-BC46-47EA-A094-C671425967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Preporuke_oblikovanje_DiplomskogRada_Drazen.dotx</Template>
  <TotalTime>12630</TotalTime>
  <Pages>19</Pages>
  <Words>2748</Words>
  <Characters>15668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18380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subject/>
  <dc:creator>Matija Dodovic</dc:creator>
  <cp:keywords/>
  <dc:description/>
  <cp:lastModifiedBy>Matija Dodovic</cp:lastModifiedBy>
  <cp:revision>7</cp:revision>
  <cp:lastPrinted>2022-08-20T17:36:00Z</cp:lastPrinted>
  <dcterms:created xsi:type="dcterms:W3CDTF">2022-08-02T10:43:00Z</dcterms:created>
  <dcterms:modified xsi:type="dcterms:W3CDTF">2023-01-25T19:12:00Z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  <property fmtid="{D5CDD505-2E9C-101B-9397-08002B2CF9AE}" pid="10" name="ContentTypeId">
    <vt:lpwstr>0x0101008DA794626509E241BE966737BB384E56</vt:lpwstr>
  </property>
</Properties>
</file>